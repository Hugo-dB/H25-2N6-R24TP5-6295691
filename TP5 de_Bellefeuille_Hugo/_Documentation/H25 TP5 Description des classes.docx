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138ED" w14:textId="77777777" w:rsidR="005B13C2" w:rsidRDefault="005B13C2" w:rsidP="005B13C2">
      <w:pPr>
        <w:jc w:val="center"/>
        <w:rPr>
          <w:caps/>
          <w:color w:val="0000FF"/>
        </w:rPr>
      </w:pPr>
    </w:p>
    <w:tbl>
      <w:tblPr>
        <w:tblW w:w="10907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984"/>
        <w:gridCol w:w="8505"/>
      </w:tblGrid>
      <w:tr w:rsidR="0068744D" w:rsidRPr="0035641B" w14:paraId="16D17D34" w14:textId="77777777" w:rsidTr="00760567">
        <w:trPr>
          <w:trHeight w:val="240"/>
          <w:tblCellSpacing w:w="15" w:type="dxa"/>
        </w:trPr>
        <w:tc>
          <w:tcPr>
            <w:tcW w:w="10847" w:type="dxa"/>
            <w:gridSpan w:val="3"/>
            <w:shd w:val="pct12" w:color="auto" w:fill="auto"/>
            <w:vAlign w:val="center"/>
            <w:hideMark/>
          </w:tcPr>
          <w:p w14:paraId="0F6AFF51" w14:textId="2A88AF54" w:rsidR="0068744D" w:rsidRPr="006072DB" w:rsidRDefault="0068744D" w:rsidP="00530E5D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I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68744D" w:rsidRPr="0035641B" w14:paraId="056CA966" w14:textId="77777777" w:rsidTr="00E82D00">
        <w:trPr>
          <w:trHeight w:val="423"/>
          <w:tblCellSpacing w:w="15" w:type="dxa"/>
        </w:trPr>
        <w:tc>
          <w:tcPr>
            <w:tcW w:w="10847" w:type="dxa"/>
            <w:gridSpan w:val="3"/>
            <w:shd w:val="clear" w:color="auto" w:fill="auto"/>
            <w:vAlign w:val="center"/>
            <w:hideMark/>
          </w:tcPr>
          <w:p w14:paraId="4A9D3240" w14:textId="10972D84" w:rsidR="0068744D" w:rsidRPr="00CA562B" w:rsidRDefault="00E82D00" w:rsidP="0068744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fr-FR"/>
              </w:rPr>
              <w:t xml:space="preserve"> </w:t>
            </w:r>
            <w:r w:rsidR="0068744D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Définit tous les éléments requis pour une chanson</w:t>
            </w:r>
          </w:p>
          <w:p w14:paraId="4E03DE1C" w14:textId="77777777" w:rsidR="0068744D" w:rsidRPr="007C6FC2" w:rsidRDefault="0068744D" w:rsidP="00530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</w:p>
        </w:tc>
      </w:tr>
      <w:tr w:rsidR="0068744D" w:rsidRPr="0035641B" w14:paraId="186A83C4" w14:textId="77777777" w:rsidTr="00E82D00">
        <w:trPr>
          <w:trHeight w:val="1607"/>
          <w:tblCellSpacing w:w="15" w:type="dxa"/>
        </w:trPr>
        <w:tc>
          <w:tcPr>
            <w:tcW w:w="10847" w:type="dxa"/>
            <w:gridSpan w:val="3"/>
            <w:vAlign w:val="center"/>
          </w:tcPr>
          <w:p w14:paraId="52BF8552" w14:textId="5A2FD6D4" w:rsidR="0068744D" w:rsidRPr="00946143" w:rsidRDefault="00A66FC8" w:rsidP="009461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55CEE661" wp14:editId="0C4A6B80">
                  <wp:extent cx="2352675" cy="1905728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981" cy="19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C1" w:rsidRPr="0035641B" w14:paraId="424993B4" w14:textId="77777777" w:rsidTr="00A66FC8">
        <w:trPr>
          <w:trHeight w:val="486"/>
          <w:tblCellSpacing w:w="15" w:type="dxa"/>
        </w:trPr>
        <w:tc>
          <w:tcPr>
            <w:tcW w:w="2357" w:type="dxa"/>
            <w:gridSpan w:val="2"/>
            <w:vAlign w:val="center"/>
            <w:hideMark/>
          </w:tcPr>
          <w:p w14:paraId="494DBC09" w14:textId="77777777" w:rsidR="0068744D" w:rsidRPr="0035641B" w:rsidRDefault="0068744D" w:rsidP="00530E5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8460" w:type="dxa"/>
            <w:vAlign w:val="center"/>
            <w:hideMark/>
          </w:tcPr>
          <w:p w14:paraId="46338A33" w14:textId="77777777" w:rsidR="0068744D" w:rsidRPr="0035641B" w:rsidRDefault="0068744D" w:rsidP="00530E5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760567" w:rsidRPr="0035641B" w14:paraId="0887E029" w14:textId="77777777" w:rsidTr="00A66FC8">
        <w:trPr>
          <w:trHeight w:val="480"/>
          <w:tblCellSpacing w:w="15" w:type="dxa"/>
        </w:trPr>
        <w:tc>
          <w:tcPr>
            <w:tcW w:w="373" w:type="dxa"/>
            <w:vAlign w:val="center"/>
          </w:tcPr>
          <w:p w14:paraId="1BB43DAE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C73F715" wp14:editId="67DAD9F0">
                  <wp:extent cx="161925" cy="171450"/>
                  <wp:effectExtent l="0" t="0" r="0" b="0"/>
                  <wp:docPr id="102" name="Image 102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6CAEF527" w14:textId="77777777" w:rsidR="0068744D" w:rsidRPr="00137E20" w:rsidRDefault="0068744D" w:rsidP="00530E5D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Annee</w:t>
            </w:r>
            <w:proofErr w:type="spellEnd"/>
          </w:p>
        </w:tc>
        <w:tc>
          <w:tcPr>
            <w:tcW w:w="8460" w:type="dxa"/>
            <w:vAlign w:val="center"/>
          </w:tcPr>
          <w:p w14:paraId="0EFFDB2C" w14:textId="5C88A3FC" w:rsidR="0068744D" w:rsidRPr="00CA562B" w:rsidRDefault="0068744D" w:rsidP="0068744D">
            <w:pPr>
              <w:ind w:right="191"/>
              <w:rPr>
                <w:rFonts w:asciiTheme="minorHAnsi" w:hAnsiTheme="minorHAnsi" w:cstheme="minorHAnsi"/>
                <w:sz w:val="22"/>
                <w:szCs w:val="22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</w:t>
            </w: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 xml:space="preserve"> l’année de création de la chanson </w:t>
            </w:r>
          </w:p>
        </w:tc>
      </w:tr>
      <w:tr w:rsidR="00760567" w:rsidRPr="0035641B" w14:paraId="51A31314" w14:textId="77777777" w:rsidTr="00A66FC8">
        <w:trPr>
          <w:trHeight w:val="474"/>
          <w:tblCellSpacing w:w="15" w:type="dxa"/>
        </w:trPr>
        <w:tc>
          <w:tcPr>
            <w:tcW w:w="373" w:type="dxa"/>
            <w:vAlign w:val="center"/>
          </w:tcPr>
          <w:p w14:paraId="5FAF28B5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1E7A8F3" wp14:editId="3F49472C">
                  <wp:extent cx="161925" cy="171450"/>
                  <wp:effectExtent l="0" t="0" r="0" b="0"/>
                  <wp:docPr id="103" name="Image 103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5DB9A136" w14:textId="77777777" w:rsidR="0068744D" w:rsidRPr="00137E20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Artiste</w:t>
            </w:r>
          </w:p>
        </w:tc>
        <w:tc>
          <w:tcPr>
            <w:tcW w:w="8460" w:type="dxa"/>
            <w:vAlign w:val="center"/>
          </w:tcPr>
          <w:p w14:paraId="356A7F51" w14:textId="0107D1FE" w:rsidR="0068744D" w:rsidRPr="00CA562B" w:rsidRDefault="0068744D" w:rsidP="0068744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CA562B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Obtient le nom de l’artiste ou du groupe ayant créé la chanson</w:t>
            </w:r>
          </w:p>
        </w:tc>
      </w:tr>
      <w:tr w:rsidR="00760567" w:rsidRPr="0035641B" w14:paraId="646BD137" w14:textId="77777777" w:rsidTr="00A66FC8">
        <w:trPr>
          <w:trHeight w:val="468"/>
          <w:tblCellSpacing w:w="15" w:type="dxa"/>
        </w:trPr>
        <w:tc>
          <w:tcPr>
            <w:tcW w:w="373" w:type="dxa"/>
            <w:vAlign w:val="center"/>
          </w:tcPr>
          <w:p w14:paraId="781FB922" w14:textId="0DC9CCEF" w:rsidR="0068744D" w:rsidRDefault="00A66FC8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11C7AB8B" wp14:editId="340CA83F">
                  <wp:extent cx="161925" cy="171450"/>
                  <wp:effectExtent l="0" t="0" r="0" b="0"/>
                  <wp:docPr id="104" name="Image 104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740E4981" w14:textId="77777777" w:rsidR="0068744D" w:rsidRPr="00137E20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Titre</w:t>
            </w:r>
          </w:p>
        </w:tc>
        <w:tc>
          <w:tcPr>
            <w:tcW w:w="8460" w:type="dxa"/>
            <w:vAlign w:val="center"/>
          </w:tcPr>
          <w:p w14:paraId="6326D951" w14:textId="240FAFC7" w:rsidR="0068744D" w:rsidRPr="00CA562B" w:rsidRDefault="0068744D" w:rsidP="0068744D">
            <w:pPr>
              <w:ind w:right="191"/>
              <w:rPr>
                <w:rFonts w:asciiTheme="minorHAnsi" w:hAnsiTheme="minorHAnsi" w:cstheme="minorHAnsi"/>
                <w:sz w:val="22"/>
                <w:szCs w:val="22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</w:t>
            </w: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 xml:space="preserve"> le titre de la chanson</w:t>
            </w:r>
          </w:p>
        </w:tc>
      </w:tr>
      <w:tr w:rsidR="00B70CC1" w:rsidRPr="0035641B" w14:paraId="7CACE8DC" w14:textId="77777777" w:rsidTr="00A66FC8">
        <w:trPr>
          <w:trHeight w:val="468"/>
          <w:tblCellSpacing w:w="15" w:type="dxa"/>
        </w:trPr>
        <w:tc>
          <w:tcPr>
            <w:tcW w:w="373" w:type="dxa"/>
            <w:vAlign w:val="center"/>
          </w:tcPr>
          <w:p w14:paraId="0787EEC1" w14:textId="5CB9D6EF" w:rsidR="0068744D" w:rsidRDefault="00A66FC8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0776930" wp14:editId="600B3286">
                  <wp:extent cx="161925" cy="171450"/>
                  <wp:effectExtent l="0" t="0" r="0" b="0"/>
                  <wp:docPr id="21" name="Image 21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04DF06E8" w14:textId="71B9B745" w:rsidR="0068744D" w:rsidRPr="00137E20" w:rsidRDefault="0068744D" w:rsidP="00530E5D">
            <w:pPr>
              <w:jc w:val="left"/>
              <w:rPr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8460" w:type="dxa"/>
            <w:vAlign w:val="center"/>
          </w:tcPr>
          <w:p w14:paraId="7B18ACDF" w14:textId="08D7291C" w:rsidR="0068744D" w:rsidRPr="00CA562B" w:rsidRDefault="0068744D" w:rsidP="00A66FC8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 le format audio de la chanson par exemple AAC, MP3 ou WMA</w:t>
            </w:r>
          </w:p>
        </w:tc>
      </w:tr>
      <w:tr w:rsidR="00760567" w:rsidRPr="0035641B" w14:paraId="6BA88D32" w14:textId="77777777" w:rsidTr="00A66FC8">
        <w:trPr>
          <w:trHeight w:val="476"/>
          <w:tblCellSpacing w:w="15" w:type="dxa"/>
        </w:trPr>
        <w:tc>
          <w:tcPr>
            <w:tcW w:w="373" w:type="dxa"/>
            <w:vAlign w:val="center"/>
          </w:tcPr>
          <w:p w14:paraId="17460E30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21207AE1" wp14:editId="7616DEB4">
                  <wp:extent cx="161925" cy="171450"/>
                  <wp:effectExtent l="0" t="0" r="0" b="0"/>
                  <wp:docPr id="105" name="Image 105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759B0DCB" w14:textId="77777777" w:rsidR="0068744D" w:rsidRPr="00137E20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NomFichier</w:t>
            </w:r>
            <w:proofErr w:type="spellEnd"/>
          </w:p>
        </w:tc>
        <w:tc>
          <w:tcPr>
            <w:tcW w:w="8460" w:type="dxa"/>
            <w:vAlign w:val="center"/>
          </w:tcPr>
          <w:p w14:paraId="586D1417" w14:textId="4150BE8C" w:rsidR="0068744D" w:rsidRPr="00CA562B" w:rsidRDefault="0068744D" w:rsidP="00A66FC8">
            <w:pPr>
              <w:ind w:right="191"/>
              <w:rPr>
                <w:rFonts w:asciiTheme="minorHAnsi" w:hAnsiTheme="minorHAnsi" w:cstheme="minorHAnsi"/>
                <w:sz w:val="22"/>
                <w:szCs w:val="22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  <w:lang w:eastAsia="fr-FR"/>
              </w:rPr>
              <w:t>Obtient</w:t>
            </w: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 xml:space="preserve"> le nom de fichier de la chanson</w:t>
            </w:r>
          </w:p>
        </w:tc>
      </w:tr>
      <w:tr w:rsidR="00760567" w:rsidRPr="0035641B" w14:paraId="386F65B0" w14:textId="77777777" w:rsidTr="00A66FC8">
        <w:trPr>
          <w:trHeight w:val="484"/>
          <w:tblCellSpacing w:w="15" w:type="dxa"/>
        </w:trPr>
        <w:tc>
          <w:tcPr>
            <w:tcW w:w="373" w:type="dxa"/>
            <w:vAlign w:val="center"/>
          </w:tcPr>
          <w:p w14:paraId="3C3DA502" w14:textId="77777777" w:rsidR="0068744D" w:rsidRDefault="0068744D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666A9ED7" wp14:editId="235C9D43">
                  <wp:extent cx="161925" cy="171450"/>
                  <wp:effectExtent l="0" t="0" r="0" b="0"/>
                  <wp:docPr id="106" name="Image 10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4E6E5435" w14:textId="27B000C6" w:rsidR="0068744D" w:rsidRPr="00B52A5E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Paroles</w:t>
            </w:r>
          </w:p>
        </w:tc>
        <w:tc>
          <w:tcPr>
            <w:tcW w:w="8460" w:type="dxa"/>
            <w:vAlign w:val="center"/>
          </w:tcPr>
          <w:p w14:paraId="3CE85771" w14:textId="7F97CF6C" w:rsidR="0068744D" w:rsidRPr="00CA562B" w:rsidRDefault="0068744D" w:rsidP="00CA562B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CA562B">
              <w:rPr>
                <w:rFonts w:asciiTheme="minorHAnsi" w:hAnsiTheme="minorHAnsi" w:cstheme="minorHAnsi"/>
                <w:sz w:val="22"/>
                <w:szCs w:val="22"/>
              </w:rPr>
              <w:t>Cette propriété </w:t>
            </w:r>
            <w:r w:rsidR="00CA562B">
              <w:rPr>
                <w:rFonts w:asciiTheme="minorHAnsi" w:hAnsiTheme="minorHAnsi" w:cstheme="minorHAnsi"/>
                <w:sz w:val="22"/>
                <w:szCs w:val="22"/>
              </w:rPr>
              <w:t>calculée va obtenir les paroles de la chanson à partir d’un fichier texte</w:t>
            </w:r>
          </w:p>
        </w:tc>
      </w:tr>
      <w:tr w:rsidR="00760567" w:rsidRPr="00754EAB" w14:paraId="2FD3B09D" w14:textId="77777777" w:rsidTr="00A66FC8">
        <w:trPr>
          <w:trHeight w:val="505"/>
          <w:tblCellSpacing w:w="15" w:type="dxa"/>
        </w:trPr>
        <w:tc>
          <w:tcPr>
            <w:tcW w:w="373" w:type="dxa"/>
            <w:vAlign w:val="center"/>
          </w:tcPr>
          <w:p w14:paraId="166D6BCC" w14:textId="77777777" w:rsidR="0068744D" w:rsidRPr="0035641B" w:rsidRDefault="0068744D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176DF73" wp14:editId="58672BCC">
                  <wp:extent cx="133350" cy="152400"/>
                  <wp:effectExtent l="0" t="0" r="0" b="0"/>
                  <wp:docPr id="109" name="Image 109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20ADACE6" w14:textId="4EA9DCC2" w:rsidR="0068744D" w:rsidRPr="00E716F8" w:rsidRDefault="0068744D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8460" w:type="dxa"/>
            <w:vAlign w:val="center"/>
          </w:tcPr>
          <w:p w14:paraId="61D8FA7F" w14:textId="77777777" w:rsidR="00B70CC1" w:rsidRDefault="00B70CC1" w:rsidP="00B70CC1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41CEA66E" w14:textId="51FE7CCD" w:rsidR="0068744D" w:rsidRPr="00CA562B" w:rsidRDefault="00A66FC8" w:rsidP="00530E5D">
            <w:pPr>
              <w:ind w:right="191"/>
              <w:jc w:val="left"/>
              <w:rPr>
                <w:rFonts w:asciiTheme="minorHAnsi" w:hAnsiTheme="minorHAnsi" w:cstheme="minorHAnsi"/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szCs w:val="20"/>
                <w:lang w:eastAsia="fr-CA"/>
              </w:rPr>
              <w:t>Lecture de l’en-tête du fichier soit uniquement la première ligne</w:t>
            </w:r>
          </w:p>
        </w:tc>
      </w:tr>
      <w:tr w:rsidR="00760567" w:rsidRPr="0068744D" w14:paraId="2188C866" w14:textId="77777777" w:rsidTr="00CA562B">
        <w:trPr>
          <w:trHeight w:val="619"/>
          <w:tblCellSpacing w:w="15" w:type="dxa"/>
        </w:trPr>
        <w:tc>
          <w:tcPr>
            <w:tcW w:w="373" w:type="dxa"/>
            <w:vAlign w:val="center"/>
          </w:tcPr>
          <w:p w14:paraId="672B4B07" w14:textId="350C13AB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B5B5499" wp14:editId="69C94460">
                  <wp:extent cx="133350" cy="152400"/>
                  <wp:effectExtent l="0" t="0" r="0" b="0"/>
                  <wp:docPr id="3" name="Image 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6F382946" w14:textId="5C8AAA08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8460" w:type="dxa"/>
            <w:vAlign w:val="center"/>
          </w:tcPr>
          <w:p w14:paraId="58946029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7C6749D7" w14:textId="2B0699AB" w:rsidR="0068744D" w:rsidRPr="00CA562B" w:rsidRDefault="00B70CC1" w:rsidP="00A66FC8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sz w:val="24"/>
              </w:rPr>
            </w:pPr>
            <w:r w:rsidRPr="00CA562B">
              <w:rPr>
                <w:rFonts w:asciiTheme="minorHAnsi" w:hAnsiTheme="minorHAnsi" w:cstheme="minorHAnsi"/>
                <w:sz w:val="24"/>
              </w:rPr>
              <w:t>Obtient les paroles à partir d'un fichier binaire déjà ouvert.</w:t>
            </w:r>
          </w:p>
        </w:tc>
      </w:tr>
      <w:tr w:rsidR="00760567" w:rsidRPr="00CE0461" w14:paraId="7B37CECE" w14:textId="77777777" w:rsidTr="00A66FC8">
        <w:trPr>
          <w:trHeight w:val="690"/>
          <w:tblCellSpacing w:w="15" w:type="dxa"/>
        </w:trPr>
        <w:tc>
          <w:tcPr>
            <w:tcW w:w="373" w:type="dxa"/>
            <w:vAlign w:val="center"/>
          </w:tcPr>
          <w:p w14:paraId="177CBE4F" w14:textId="69510C10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5489EF2" wp14:editId="2E06A1A7">
                  <wp:extent cx="133350" cy="152400"/>
                  <wp:effectExtent l="0" t="0" r="0" b="0"/>
                  <wp:docPr id="5" name="Image 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64406E0B" w14:textId="50B22036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SauterEntete</w:t>
            </w:r>
            <w:proofErr w:type="spellEnd"/>
          </w:p>
        </w:tc>
        <w:tc>
          <w:tcPr>
            <w:tcW w:w="8460" w:type="dxa"/>
            <w:vAlign w:val="center"/>
          </w:tcPr>
          <w:p w14:paraId="16CA7803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SauterEntete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A6E0EBA" w14:textId="564C5FEC" w:rsidR="0068744D" w:rsidRPr="00CA562B" w:rsidRDefault="0068744D" w:rsidP="00E716F8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Lit une ligne à partir du fichier passé en paramètre.</w:t>
            </w:r>
          </w:p>
        </w:tc>
      </w:tr>
      <w:tr w:rsidR="00760567" w:rsidRPr="00D53CF2" w14:paraId="2EF44701" w14:textId="77777777" w:rsidTr="00270DDA">
        <w:trPr>
          <w:trHeight w:val="233"/>
          <w:tblCellSpacing w:w="15" w:type="dxa"/>
        </w:trPr>
        <w:tc>
          <w:tcPr>
            <w:tcW w:w="373" w:type="dxa"/>
            <w:vAlign w:val="center"/>
          </w:tcPr>
          <w:p w14:paraId="2705C1DA" w14:textId="4F74412F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9F586C9" wp14:editId="1B409747">
                  <wp:extent cx="133350" cy="152400"/>
                  <wp:effectExtent l="0" t="0" r="0" b="0"/>
                  <wp:docPr id="10" name="Image 1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1D7C8EC6" w14:textId="4B08C942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8460" w:type="dxa"/>
            <w:vAlign w:val="center"/>
          </w:tcPr>
          <w:p w14:paraId="4E7DFB40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521C9E5D" w14:textId="705CBCB5" w:rsidR="0068744D" w:rsidRPr="00CA562B" w:rsidRDefault="00A66FC8" w:rsidP="00530E5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Écrit uniquement l'entête de la chanson</w:t>
            </w:r>
            <w:r w:rsidR="00270DDA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.</w:t>
            </w:r>
          </w:p>
        </w:tc>
      </w:tr>
      <w:tr w:rsidR="00760567" w:rsidRPr="00CE0461" w14:paraId="2A796A28" w14:textId="77777777" w:rsidTr="00270DDA">
        <w:trPr>
          <w:trHeight w:val="482"/>
          <w:tblCellSpacing w:w="15" w:type="dxa"/>
        </w:trPr>
        <w:tc>
          <w:tcPr>
            <w:tcW w:w="373" w:type="dxa"/>
            <w:vAlign w:val="center"/>
          </w:tcPr>
          <w:p w14:paraId="6C54B672" w14:textId="17F8327F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B5F25A" wp14:editId="0A1F33BA">
                  <wp:extent cx="133350" cy="152400"/>
                  <wp:effectExtent l="0" t="0" r="0" b="0"/>
                  <wp:docPr id="12" name="Image 1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4C08E910" w14:textId="2B1DD1BA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8460" w:type="dxa"/>
            <w:vAlign w:val="center"/>
          </w:tcPr>
          <w:p w14:paraId="2AAA8301" w14:textId="77777777" w:rsidR="00760567" w:rsidRDefault="0068744D" w:rsidP="00B70CC1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 w:rsidR="00760567">
              <w:rPr>
                <w:rFonts w:ascii="Consolas" w:hAnsi="Consolas"/>
                <w:color w:val="000000"/>
              </w:rPr>
              <w:t xml:space="preserve"> </w:t>
            </w:r>
          </w:p>
          <w:p w14:paraId="660A0BF4" w14:textId="3A3A3BD6" w:rsidR="0068744D" w:rsidRPr="00CA562B" w:rsidRDefault="00B70CC1" w:rsidP="00530E5D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 xml:space="preserve">Écrit </w:t>
            </w:r>
            <w:r w:rsidR="00270DDA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uniquement les paroles de la chanson</w:t>
            </w:r>
          </w:p>
        </w:tc>
      </w:tr>
      <w:tr w:rsidR="00760567" w:rsidRPr="00D53CF2" w14:paraId="4D2EA832" w14:textId="77777777" w:rsidTr="00270DDA">
        <w:trPr>
          <w:trHeight w:val="448"/>
          <w:tblCellSpacing w:w="15" w:type="dxa"/>
        </w:trPr>
        <w:tc>
          <w:tcPr>
            <w:tcW w:w="373" w:type="dxa"/>
            <w:vAlign w:val="center"/>
          </w:tcPr>
          <w:p w14:paraId="0EEA5295" w14:textId="6A100F8E" w:rsidR="0068744D" w:rsidRDefault="00CF5A59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531A224" wp14:editId="5C25F39A">
                  <wp:extent cx="133350" cy="152400"/>
                  <wp:effectExtent l="0" t="0" r="0" b="0"/>
                  <wp:docPr id="13" name="Image 1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  <w:vAlign w:val="center"/>
          </w:tcPr>
          <w:p w14:paraId="0BD39FD7" w14:textId="3203A3DD" w:rsidR="0068744D" w:rsidRPr="00E716F8" w:rsidRDefault="0068744D" w:rsidP="00E716F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</w:t>
            </w:r>
            <w:proofErr w:type="spellEnd"/>
          </w:p>
        </w:tc>
        <w:tc>
          <w:tcPr>
            <w:tcW w:w="8460" w:type="dxa"/>
            <w:vAlign w:val="center"/>
          </w:tcPr>
          <w:p w14:paraId="50A7A25E" w14:textId="77777777" w:rsidR="0068744D" w:rsidRDefault="0068744D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10FFB76" w14:textId="628ECF93" w:rsidR="0068744D" w:rsidRPr="00CA562B" w:rsidRDefault="0068744D" w:rsidP="00270DDA">
            <w:pPr>
              <w:pStyle w:val="PrformatHTML"/>
              <w:shd w:val="clear" w:color="auto" w:fill="FFFFFF"/>
              <w:rPr>
                <w:rFonts w:asciiTheme="minorHAnsi" w:hAnsiTheme="minorHAnsi" w:cstheme="minorHAnsi"/>
                <w:color w:val="74531F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Écrit les paroles passées en paramètre dans le fichier de la chanson.</w:t>
            </w:r>
            <w:r w:rsidR="00B70CC1"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 xml:space="preserve"> </w:t>
            </w:r>
          </w:p>
        </w:tc>
      </w:tr>
    </w:tbl>
    <w:p w14:paraId="5950DDEA" w14:textId="77777777" w:rsidR="0068744D" w:rsidRPr="00CF3CA9" w:rsidRDefault="0068744D" w:rsidP="0068744D">
      <w:pPr>
        <w:rPr>
          <w:noProof/>
        </w:rPr>
      </w:pPr>
    </w:p>
    <w:p w14:paraId="7DC46846" w14:textId="77777777" w:rsidR="00CA562B" w:rsidRDefault="00CA562B"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699"/>
        <w:gridCol w:w="7725"/>
      </w:tblGrid>
      <w:tr w:rsidR="00EE1377" w:rsidRPr="0035641B" w14:paraId="571AFC0F" w14:textId="77777777" w:rsidTr="006B6F65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4D126E36" w14:textId="7DFD697A" w:rsidR="00EE1377" w:rsidRPr="006072DB" w:rsidRDefault="005B13C2" w:rsidP="006072DB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>
              <w:rPr>
                <w:noProof/>
              </w:rPr>
              <w:lastRenderedPageBreak/>
              <w:br w:type="page"/>
            </w:r>
            <w:r w:rsidR="00754EA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  <w:r w:rsidR="006072DB"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 w:rsidR="00C84433"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I</w:t>
            </w:r>
            <w:r w:rsidR="00754EA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EE1377" w:rsidRPr="0035641B" w14:paraId="05C468AC" w14:textId="77777777" w:rsidTr="006B6F65">
        <w:trPr>
          <w:trHeight w:val="660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4144C19D" w14:textId="2AA6C066" w:rsidR="00F208F4" w:rsidRPr="00CA562B" w:rsidRDefault="007C6FC2" w:rsidP="00760567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 w:cstheme="minorHAnsi"/>
                <w:noProof/>
                <w:color w:val="008000"/>
                <w:sz w:val="20"/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Une </w:t>
            </w:r>
            <w:r w:rsidR="00946143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C</w:t>
            </w:r>
            <w:r w:rsidR="00754EAB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hanson</w:t>
            </w:r>
            <w:r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est caractérisée par s</w:t>
            </w:r>
            <w:r w:rsidR="006E0796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on titre, l’artiste, l’année de </w:t>
            </w:r>
            <w:r w:rsidR="00B5170A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création</w:t>
            </w:r>
            <w:r w:rsidR="006E0796" w:rsidRPr="00CA562B">
              <w:rPr>
                <w:rFonts w:asciiTheme="minorHAnsi" w:hAnsiTheme="minorHAnsi" w:cstheme="minorHAnsi"/>
                <w:noProof/>
                <w:sz w:val="22"/>
                <w:szCs w:val="22"/>
              </w:rPr>
              <w:t>, le nom du fichier contenant ses paroles ainsi que son format.</w:t>
            </w:r>
          </w:p>
        </w:tc>
      </w:tr>
      <w:tr w:rsidR="00760567" w:rsidRPr="0035641B" w14:paraId="5AFAABA3" w14:textId="77777777" w:rsidTr="00463758">
        <w:trPr>
          <w:trHeight w:val="1685"/>
          <w:tblCellSpacing w:w="15" w:type="dxa"/>
        </w:trPr>
        <w:tc>
          <w:tcPr>
            <w:tcW w:w="10724" w:type="dxa"/>
            <w:gridSpan w:val="3"/>
            <w:vAlign w:val="center"/>
          </w:tcPr>
          <w:p w14:paraId="672D96AF" w14:textId="36A6E9C2" w:rsidR="00760567" w:rsidRPr="00E82D00" w:rsidRDefault="00463758" w:rsidP="0046375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3C628BD9" wp14:editId="6E3A052E">
                  <wp:extent cx="2428875" cy="2385791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65" cy="239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E20" w:rsidRPr="0035641B" w14:paraId="0F9E0798" w14:textId="77777777" w:rsidTr="00E82D00">
        <w:trPr>
          <w:trHeight w:val="486"/>
          <w:tblCellSpacing w:w="15" w:type="dxa"/>
        </w:trPr>
        <w:tc>
          <w:tcPr>
            <w:tcW w:w="3014" w:type="dxa"/>
            <w:gridSpan w:val="2"/>
            <w:vAlign w:val="center"/>
            <w:hideMark/>
          </w:tcPr>
          <w:p w14:paraId="5AF050A5" w14:textId="77777777" w:rsidR="009E086D" w:rsidRPr="0035641B" w:rsidRDefault="009E086D" w:rsidP="009E086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</w:t>
            </w:r>
            <w:r w:rsidR="00F50230">
              <w:rPr>
                <w:b/>
                <w:bCs/>
                <w:lang w:eastAsia="fr-CA"/>
              </w:rPr>
              <w:t>Propriétés/Méthodes</w:t>
            </w:r>
          </w:p>
        </w:tc>
        <w:tc>
          <w:tcPr>
            <w:tcW w:w="7680" w:type="dxa"/>
            <w:vAlign w:val="center"/>
            <w:hideMark/>
          </w:tcPr>
          <w:p w14:paraId="5052B2B1" w14:textId="77777777" w:rsidR="009E086D" w:rsidRPr="0035641B" w:rsidRDefault="009E086D" w:rsidP="009E086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137E20" w:rsidRPr="0035641B" w14:paraId="4B92778B" w14:textId="77777777" w:rsidTr="00E82D00">
        <w:trPr>
          <w:trHeight w:val="480"/>
          <w:tblCellSpacing w:w="15" w:type="dxa"/>
        </w:trPr>
        <w:tc>
          <w:tcPr>
            <w:tcW w:w="0" w:type="auto"/>
            <w:vAlign w:val="center"/>
          </w:tcPr>
          <w:p w14:paraId="3C961D2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7006AC7" wp14:editId="460D3566">
                  <wp:extent cx="161925" cy="171450"/>
                  <wp:effectExtent l="0" t="0" r="0" b="0"/>
                  <wp:docPr id="4" name="Image 4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14:paraId="65E906DB" w14:textId="5D23A131" w:rsidR="00F50230" w:rsidRPr="00137E20" w:rsidRDefault="00137E20" w:rsidP="00762152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Annee</w:t>
            </w:r>
            <w:proofErr w:type="spellEnd"/>
          </w:p>
        </w:tc>
        <w:tc>
          <w:tcPr>
            <w:tcW w:w="7680" w:type="dxa"/>
            <w:vAlign w:val="center"/>
          </w:tcPr>
          <w:p w14:paraId="37B8E769" w14:textId="688D37B2" w:rsidR="00F50230" w:rsidRPr="00CA562B" w:rsidRDefault="00F50230" w:rsidP="007810F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Obtient 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l’</w:t>
            </w:r>
            <w:r w:rsidR="00B5170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année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d</w:t>
            </w:r>
            <w:r w:rsidR="00B5170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e création 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de la chanson </w:t>
            </w:r>
          </w:p>
        </w:tc>
      </w:tr>
      <w:tr w:rsidR="00137E20" w:rsidRPr="0035641B" w14:paraId="3F2AFFF0" w14:textId="77777777" w:rsidTr="00E82D00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4D00E583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3C6737C" wp14:editId="6F48FEF6">
                  <wp:extent cx="161925" cy="171450"/>
                  <wp:effectExtent l="0" t="0" r="0" b="0"/>
                  <wp:docPr id="6" name="Image 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14:paraId="3671C083" w14:textId="5FF5D9C2" w:rsidR="00F50230" w:rsidRPr="00137E20" w:rsidRDefault="00137E20" w:rsidP="00137E20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Artiste</w:t>
            </w:r>
          </w:p>
        </w:tc>
        <w:tc>
          <w:tcPr>
            <w:tcW w:w="7680" w:type="dxa"/>
            <w:vAlign w:val="center"/>
          </w:tcPr>
          <w:p w14:paraId="44F326F9" w14:textId="235B5655" w:rsidR="00F50230" w:rsidRPr="00CA562B" w:rsidRDefault="00F50230" w:rsidP="007810F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nom de l’artiste</w:t>
            </w:r>
          </w:p>
        </w:tc>
      </w:tr>
      <w:tr w:rsidR="00137E20" w:rsidRPr="0035641B" w14:paraId="6FE84840" w14:textId="77777777" w:rsidTr="00E82D00">
        <w:trPr>
          <w:trHeight w:val="468"/>
          <w:tblCellSpacing w:w="15" w:type="dxa"/>
        </w:trPr>
        <w:tc>
          <w:tcPr>
            <w:tcW w:w="0" w:type="auto"/>
            <w:vAlign w:val="center"/>
          </w:tcPr>
          <w:p w14:paraId="6FA9801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E6A15EE" wp14:editId="26D84153">
                  <wp:extent cx="161925" cy="171450"/>
                  <wp:effectExtent l="0" t="0" r="0" b="0"/>
                  <wp:docPr id="7" name="Image 7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14:paraId="54A3CD64" w14:textId="0D32E17D" w:rsidR="00F50230" w:rsidRPr="00137E20" w:rsidRDefault="00137E20" w:rsidP="00137E20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Titre</w:t>
            </w:r>
          </w:p>
        </w:tc>
        <w:tc>
          <w:tcPr>
            <w:tcW w:w="7680" w:type="dxa"/>
            <w:vAlign w:val="center"/>
          </w:tcPr>
          <w:p w14:paraId="2B0B69D8" w14:textId="2B3D9FC4" w:rsidR="00F50230" w:rsidRPr="00CA562B" w:rsidRDefault="00F50230" w:rsidP="007810F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Obtient 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le titre de la chanson</w:t>
            </w:r>
          </w:p>
        </w:tc>
      </w:tr>
      <w:tr w:rsidR="00137E20" w:rsidRPr="0035641B" w14:paraId="5BAD4865" w14:textId="77777777" w:rsidTr="00E82D00">
        <w:trPr>
          <w:trHeight w:val="476"/>
          <w:tblCellSpacing w:w="15" w:type="dxa"/>
        </w:trPr>
        <w:tc>
          <w:tcPr>
            <w:tcW w:w="0" w:type="auto"/>
            <w:vAlign w:val="center"/>
          </w:tcPr>
          <w:p w14:paraId="3D28B5B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14EDC47" wp14:editId="59656270">
                  <wp:extent cx="161925" cy="171450"/>
                  <wp:effectExtent l="0" t="0" r="0" b="0"/>
                  <wp:docPr id="8" name="Image 8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14:paraId="5DCFE7B3" w14:textId="119E1074" w:rsidR="00F50230" w:rsidRPr="00137E20" w:rsidRDefault="00137E20" w:rsidP="00137E20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7E20">
              <w:rPr>
                <w:b/>
                <w:color w:val="548DD4" w:themeColor="text2" w:themeTint="99"/>
              </w:rPr>
              <w:t>NomFichier</w:t>
            </w:r>
            <w:proofErr w:type="spellEnd"/>
          </w:p>
        </w:tc>
        <w:tc>
          <w:tcPr>
            <w:tcW w:w="7680" w:type="dxa"/>
            <w:vAlign w:val="center"/>
          </w:tcPr>
          <w:p w14:paraId="0BF89D0A" w14:textId="4F02164A" w:rsidR="00F50230" w:rsidRPr="00CA562B" w:rsidRDefault="00F50230" w:rsidP="00C84433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e nom de </w:t>
            </w:r>
            <w:r w:rsidR="005F5F8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f</w:t>
            </w:r>
            <w:r w:rsidR="006B6F65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ichier</w:t>
            </w:r>
            <w:r w:rsidR="005F5F8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de la chanson</w:t>
            </w:r>
          </w:p>
        </w:tc>
      </w:tr>
      <w:tr w:rsidR="00137E20" w:rsidRPr="0035641B" w14:paraId="1C7B9E13" w14:textId="77777777" w:rsidTr="00E82D00">
        <w:trPr>
          <w:trHeight w:val="484"/>
          <w:tblCellSpacing w:w="15" w:type="dxa"/>
        </w:trPr>
        <w:tc>
          <w:tcPr>
            <w:tcW w:w="0" w:type="auto"/>
            <w:vAlign w:val="center"/>
          </w:tcPr>
          <w:p w14:paraId="21BF3AA3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217E49F1" wp14:editId="04E76192">
                  <wp:extent cx="161925" cy="171450"/>
                  <wp:effectExtent l="0" t="0" r="0" b="0"/>
                  <wp:docPr id="9" name="Image 9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14:paraId="403940ED" w14:textId="2A3E00C3" w:rsidR="00F50230" w:rsidRPr="00B52A5E" w:rsidRDefault="00137E20" w:rsidP="00762152">
            <w:pPr>
              <w:jc w:val="left"/>
              <w:rPr>
                <w:rFonts w:ascii="Consolas" w:hAnsi="Consolas"/>
                <w:color w:val="000000"/>
              </w:rPr>
            </w:pPr>
            <w:r w:rsidRPr="00137E20">
              <w:rPr>
                <w:b/>
                <w:color w:val="548DD4" w:themeColor="text2" w:themeTint="99"/>
              </w:rPr>
              <w:t>Paroles</w:t>
            </w:r>
          </w:p>
        </w:tc>
        <w:tc>
          <w:tcPr>
            <w:tcW w:w="7680" w:type="dxa"/>
            <w:vAlign w:val="center"/>
          </w:tcPr>
          <w:p w14:paraId="6F7CA966" w14:textId="70C2A16C" w:rsidR="00BC6CF8" w:rsidRPr="00CA562B" w:rsidRDefault="00B70CC1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Cette propriété calculée va vérifier si le fichier de la chanson existe, afin de l'ouvrir pour ensuite sauter l'en-tête pour lire les paroles les traiter et les retourner.</w:t>
            </w:r>
          </w:p>
        </w:tc>
      </w:tr>
      <w:tr w:rsidR="00137E20" w:rsidRPr="0035641B" w14:paraId="4047DBCF" w14:textId="77777777" w:rsidTr="00463758">
        <w:trPr>
          <w:trHeight w:val="517"/>
          <w:tblCellSpacing w:w="15" w:type="dxa"/>
        </w:trPr>
        <w:tc>
          <w:tcPr>
            <w:tcW w:w="0" w:type="auto"/>
            <w:vAlign w:val="center"/>
            <w:hideMark/>
          </w:tcPr>
          <w:p w14:paraId="027AD488" w14:textId="77777777" w:rsidR="009E086D" w:rsidRPr="0035641B" w:rsidRDefault="003A0EC2" w:rsidP="009E086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DEFEA3E" wp14:editId="17F9FD14">
                  <wp:extent cx="133350" cy="152400"/>
                  <wp:effectExtent l="0" t="0" r="0" b="0"/>
                  <wp:docPr id="11" name="Image 1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  <w:hideMark/>
          </w:tcPr>
          <w:p w14:paraId="3D380583" w14:textId="76B8C0FA" w:rsidR="009E086D" w:rsidRPr="00E00CD2" w:rsidRDefault="00137E20" w:rsidP="00486D09">
            <w:pPr>
              <w:jc w:val="left"/>
            </w:pPr>
            <w:r w:rsidRPr="00486D09">
              <w:rPr>
                <w:b/>
                <w:color w:val="548DD4" w:themeColor="text2" w:themeTint="99"/>
              </w:rPr>
              <w:t>Chanson</w:t>
            </w:r>
          </w:p>
        </w:tc>
        <w:tc>
          <w:tcPr>
            <w:tcW w:w="7680" w:type="dxa"/>
            <w:vAlign w:val="center"/>
            <w:hideMark/>
          </w:tcPr>
          <w:p w14:paraId="64575F6D" w14:textId="42E596E5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pNomFichier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BAD6310" w14:textId="5E6F5F9C" w:rsidR="00BC6CF8" w:rsidRPr="00946143" w:rsidRDefault="009E086D" w:rsidP="0046375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</w:t>
            </w:r>
            <w:r w:rsidR="0094614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, elle appelle </w:t>
            </w:r>
            <w:r w:rsidR="00B779F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la méthode</w:t>
            </w:r>
            <w:r w:rsidR="00B779FA" w:rsidRPr="0079571E">
              <w:rPr>
                <w:noProof/>
                <w:lang w:eastAsia="fr-FR"/>
              </w:rPr>
              <w:t xml:space="preserve"> </w:t>
            </w:r>
            <w:proofErr w:type="spellStart"/>
            <w:r w:rsidR="00B779FA" w:rsidRPr="00946143">
              <w:rPr>
                <w:rFonts w:ascii="Consolas" w:hAnsi="Consolas" w:cs="Courier New"/>
                <w:color w:val="74531F"/>
                <w:sz w:val="20"/>
                <w:szCs w:val="20"/>
                <w:lang w:eastAsia="fr-CA"/>
              </w:rPr>
              <w:t>LireEntete</w:t>
            </w:r>
            <w:proofErr w:type="spellEnd"/>
          </w:p>
          <w:p w14:paraId="64DE53F5" w14:textId="05BE1FE1" w:rsidR="00BC6CF8" w:rsidRPr="00D80C8F" w:rsidRDefault="00BC6CF8" w:rsidP="00B779FA">
            <w:pPr>
              <w:autoSpaceDE w:val="0"/>
              <w:autoSpaceDN w:val="0"/>
              <w:adjustRightInd w:val="0"/>
              <w:ind w:left="97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137E20" w:rsidRPr="00B779FA" w14:paraId="2256A65A" w14:textId="77777777" w:rsidTr="00E82D00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14:paraId="1FC86D11" w14:textId="77777777" w:rsidR="009E086D" w:rsidRPr="0035641B" w:rsidRDefault="003A0EC2" w:rsidP="009E086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C6EB6B7" wp14:editId="6E646B23">
                  <wp:extent cx="133350" cy="152400"/>
                  <wp:effectExtent l="0" t="0" r="0" b="0"/>
                  <wp:docPr id="14" name="Image 1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  <w:hideMark/>
          </w:tcPr>
          <w:p w14:paraId="670CE8FC" w14:textId="485412C9" w:rsidR="009E086D" w:rsidRPr="0035641B" w:rsidRDefault="00137E20" w:rsidP="00747E58">
            <w:pPr>
              <w:jc w:val="left"/>
              <w:rPr>
                <w:lang w:eastAsia="fr-CA"/>
              </w:rPr>
            </w:pPr>
            <w:r w:rsidRPr="00486D09">
              <w:rPr>
                <w:b/>
                <w:color w:val="548DD4" w:themeColor="text2" w:themeTint="99"/>
              </w:rPr>
              <w:t>Chanson</w:t>
            </w:r>
          </w:p>
        </w:tc>
        <w:tc>
          <w:tcPr>
            <w:tcW w:w="7680" w:type="dxa"/>
            <w:vAlign w:val="center"/>
            <w:hideMark/>
          </w:tcPr>
          <w:p w14:paraId="239E43B8" w14:textId="77777777" w:rsidR="00D53CF2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color w:val="0000FF"/>
              </w:rPr>
              <w:t>string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pArtiste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pTitre</w:t>
            </w:r>
            <w:proofErr w:type="spellEnd"/>
            <w:r>
              <w:rPr>
                <w:rFonts w:ascii="Consolas" w:hAnsi="Consolas"/>
                <w:color w:val="000000"/>
              </w:rPr>
              <w:t>,</w:t>
            </w:r>
          </w:p>
          <w:p w14:paraId="729C3051" w14:textId="4065FCC1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pAnnée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17513B25" w14:textId="43892154" w:rsidR="00BC6CF8" w:rsidRPr="00B779FA" w:rsidRDefault="00CA562B" w:rsidP="00CA562B">
            <w:pPr>
              <w:ind w:left="97" w:right="191"/>
              <w:rPr>
                <w:rFonts w:ascii="Courier New" w:hAnsi="Courier New" w:cs="Courier New"/>
                <w:noProof/>
                <w:sz w:val="18"/>
                <w:szCs w:val="18"/>
                <w:lang w:eastAsia="fr-CA"/>
              </w:rPr>
            </w:pP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</w:t>
            </w:r>
            <w:r w:rsidR="00B779F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 nom de fichier doit contenir le nom de répertoire , le nom de fichier et son format.</w:t>
            </w:r>
          </w:p>
        </w:tc>
      </w:tr>
      <w:tr w:rsidR="00137E20" w:rsidRPr="00754EAB" w14:paraId="1FB52604" w14:textId="77777777" w:rsidTr="00270DDA">
        <w:trPr>
          <w:trHeight w:val="273"/>
          <w:tblCellSpacing w:w="15" w:type="dxa"/>
        </w:trPr>
        <w:tc>
          <w:tcPr>
            <w:tcW w:w="0" w:type="auto"/>
            <w:vAlign w:val="center"/>
          </w:tcPr>
          <w:p w14:paraId="71388F1A" w14:textId="77777777" w:rsidR="00F50230" w:rsidRPr="0035641B" w:rsidRDefault="003A0EC2" w:rsidP="0076215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D6F03D8" wp14:editId="46F33F20">
                  <wp:extent cx="133350" cy="152400"/>
                  <wp:effectExtent l="0" t="0" r="0" b="0"/>
                  <wp:docPr id="19" name="Image 19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14:paraId="21D6D26E" w14:textId="52FFEE3E" w:rsidR="00F50230" w:rsidRPr="00270DDA" w:rsidRDefault="00137E20" w:rsidP="00747E58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7680" w:type="dxa"/>
            <w:vAlign w:val="center"/>
          </w:tcPr>
          <w:p w14:paraId="4BDB3842" w14:textId="063B1FE5" w:rsidR="00946143" w:rsidRDefault="00946143" w:rsidP="00946143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);</w:t>
            </w:r>
          </w:p>
          <w:p w14:paraId="267CE049" w14:textId="340A22C7" w:rsidR="00262B0D" w:rsidRPr="00946143" w:rsidRDefault="00946143" w:rsidP="00CA562B">
            <w:pPr>
              <w:ind w:left="97" w:right="191"/>
              <w:rPr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Méthode abstraite à redéfinir dans les classe dérivées</w:t>
            </w:r>
          </w:p>
        </w:tc>
      </w:tr>
      <w:tr w:rsidR="00137E20" w:rsidRPr="00754EAB" w14:paraId="34A37ACD" w14:textId="77777777" w:rsidTr="00270DDA">
        <w:trPr>
          <w:trHeight w:val="339"/>
          <w:tblCellSpacing w:w="15" w:type="dxa"/>
        </w:trPr>
        <w:tc>
          <w:tcPr>
            <w:tcW w:w="0" w:type="auto"/>
            <w:vAlign w:val="center"/>
          </w:tcPr>
          <w:p w14:paraId="568DEC7F" w14:textId="7B384459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8A2FD59" wp14:editId="5FDE1247">
                  <wp:extent cx="133350" cy="152400"/>
                  <wp:effectExtent l="0" t="0" r="0" b="0"/>
                  <wp:docPr id="27" name="Image 2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14:paraId="1DB6980F" w14:textId="56C3A281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7680" w:type="dxa"/>
            <w:vAlign w:val="center"/>
          </w:tcPr>
          <w:p w14:paraId="4DDEB638" w14:textId="5A7FCD37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00F43BB7" w14:textId="0C1B4525" w:rsidR="00137E20" w:rsidRPr="00270DDA" w:rsidRDefault="00B779FA" w:rsidP="00CA562B">
            <w:pPr>
              <w:ind w:left="97" w:right="191"/>
              <w:rPr>
                <w:noProof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Méthode abstraite</w:t>
            </w:r>
            <w:r w:rsidR="0094614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à redéfinir dans les classe dérivées</w:t>
            </w:r>
          </w:p>
        </w:tc>
      </w:tr>
      <w:tr w:rsidR="00137E20" w:rsidRPr="00CE0461" w14:paraId="2E8E6FDB" w14:textId="77777777" w:rsidTr="00270DDA">
        <w:trPr>
          <w:trHeight w:val="163"/>
          <w:tblCellSpacing w:w="15" w:type="dxa"/>
        </w:trPr>
        <w:tc>
          <w:tcPr>
            <w:tcW w:w="0" w:type="auto"/>
            <w:vAlign w:val="center"/>
          </w:tcPr>
          <w:p w14:paraId="15AB435D" w14:textId="7E458149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B7DCE3F" wp14:editId="345E2320">
                  <wp:extent cx="133350" cy="152400"/>
                  <wp:effectExtent l="0" t="0" r="0" b="0"/>
                  <wp:docPr id="23" name="Image 2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14:paraId="6643FC0F" w14:textId="5466EB54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SauterEntete</w:t>
            </w:r>
            <w:proofErr w:type="spellEnd"/>
          </w:p>
        </w:tc>
        <w:tc>
          <w:tcPr>
            <w:tcW w:w="7680" w:type="dxa"/>
            <w:vAlign w:val="center"/>
          </w:tcPr>
          <w:p w14:paraId="024F4E55" w14:textId="2A9EAF66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SauterEntete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5929AAE8" w14:textId="50849470" w:rsidR="00137E20" w:rsidRPr="00270DDA" w:rsidRDefault="00CE0461" w:rsidP="00CA562B">
            <w:pPr>
              <w:ind w:left="97" w:right="191"/>
              <w:rPr>
                <w:noProof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Lit une ligne à partir </w:t>
            </w:r>
            <w:r w:rsidR="00657F26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du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fichier </w:t>
            </w:r>
            <w:r w:rsidR="00657F26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passé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en </w:t>
            </w:r>
            <w:r w:rsidR="00657F26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paramètre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.</w:t>
            </w:r>
          </w:p>
        </w:tc>
      </w:tr>
      <w:tr w:rsidR="00137E20" w:rsidRPr="00D53CF2" w14:paraId="34E4E5A8" w14:textId="77777777" w:rsidTr="00270DDA">
        <w:trPr>
          <w:trHeight w:val="413"/>
          <w:tblCellSpacing w:w="15" w:type="dxa"/>
        </w:trPr>
        <w:tc>
          <w:tcPr>
            <w:tcW w:w="0" w:type="auto"/>
            <w:vAlign w:val="center"/>
          </w:tcPr>
          <w:p w14:paraId="58B8E3E9" w14:textId="1A764D1B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778CD6A" wp14:editId="006D35BA">
                  <wp:extent cx="133350" cy="152400"/>
                  <wp:effectExtent l="0" t="0" r="0" b="0"/>
                  <wp:docPr id="24" name="Image 2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14:paraId="480C3F4E" w14:textId="0B5EDE45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7680" w:type="dxa"/>
            <w:vAlign w:val="center"/>
          </w:tcPr>
          <w:p w14:paraId="79F92D1A" w14:textId="77777777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18E56F20" w14:textId="723FCC75" w:rsidR="00CE0461" w:rsidRDefault="00CA562B" w:rsidP="00CA562B">
            <w:pPr>
              <w:ind w:left="97" w:right="191"/>
              <w:rPr>
                <w:rFonts w:ascii="Consolas" w:hAnsi="Consolas"/>
                <w:color w:val="74531F"/>
              </w:rPr>
            </w:pP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Une méthode qui permet d’écrire l’entête de la chanson</w:t>
            </w:r>
          </w:p>
        </w:tc>
      </w:tr>
      <w:tr w:rsidR="00137E20" w:rsidRPr="00CE0461" w14:paraId="60106B5D" w14:textId="77777777" w:rsidTr="00270DDA">
        <w:trPr>
          <w:trHeight w:val="237"/>
          <w:tblCellSpacing w:w="15" w:type="dxa"/>
        </w:trPr>
        <w:tc>
          <w:tcPr>
            <w:tcW w:w="0" w:type="auto"/>
            <w:vAlign w:val="center"/>
          </w:tcPr>
          <w:p w14:paraId="6B336C5F" w14:textId="78B2C85B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DBD3634" wp14:editId="5ED56AE4">
                  <wp:extent cx="133350" cy="152400"/>
                  <wp:effectExtent l="0" t="0" r="0" b="0"/>
                  <wp:docPr id="25" name="Image 2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14:paraId="2ED17605" w14:textId="5181ADFE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7680" w:type="dxa"/>
            <w:vAlign w:val="center"/>
          </w:tcPr>
          <w:p w14:paraId="2044C049" w14:textId="79B18B64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14:paraId="34A95AE2" w14:textId="2C195B4E" w:rsidR="00137E20" w:rsidRPr="00270DDA" w:rsidRDefault="00CA562B" w:rsidP="00CA562B">
            <w:pPr>
              <w:ind w:left="97" w:right="191"/>
              <w:rPr>
                <w:noProof/>
                <w:lang w:eastAsia="fr-FR"/>
              </w:rPr>
            </w:pP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Une méthode qui permet d’écrire </w:t>
            </w: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les paroles</w:t>
            </w: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d</w:t>
            </w: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</w:t>
            </w:r>
            <w:r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la chanson</w:t>
            </w:r>
          </w:p>
        </w:tc>
      </w:tr>
      <w:tr w:rsidR="00137E20" w:rsidRPr="00D53CF2" w14:paraId="00F41F76" w14:textId="77777777" w:rsidTr="00CA562B">
        <w:trPr>
          <w:trHeight w:val="364"/>
          <w:tblCellSpacing w:w="15" w:type="dxa"/>
        </w:trPr>
        <w:tc>
          <w:tcPr>
            <w:tcW w:w="0" w:type="auto"/>
            <w:vAlign w:val="center"/>
          </w:tcPr>
          <w:p w14:paraId="676A0D15" w14:textId="3C728C5D" w:rsidR="00137E20" w:rsidRDefault="00270DDA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117F95F8" wp14:editId="66A8F7D3">
                  <wp:extent cx="133350" cy="152400"/>
                  <wp:effectExtent l="0" t="0" r="0" b="0"/>
                  <wp:docPr id="26" name="Image 2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9" w:type="dxa"/>
            <w:vAlign w:val="center"/>
          </w:tcPr>
          <w:p w14:paraId="6A84CC22" w14:textId="76FCDA90" w:rsidR="00137E20" w:rsidRPr="00B52A5E" w:rsidRDefault="00137E20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Ecrire</w:t>
            </w:r>
            <w:proofErr w:type="spellEnd"/>
          </w:p>
        </w:tc>
        <w:tc>
          <w:tcPr>
            <w:tcW w:w="7680" w:type="dxa"/>
            <w:vAlign w:val="center"/>
          </w:tcPr>
          <w:p w14:paraId="477E9F2F" w14:textId="58836F2B" w:rsidR="00137E20" w:rsidRDefault="00137E20" w:rsidP="00137E20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3983349" w14:textId="595B0AEC" w:rsidR="00137E20" w:rsidRPr="00270DDA" w:rsidRDefault="00B70CC1" w:rsidP="00137E20">
            <w:pPr>
              <w:pStyle w:val="PrformatHTML"/>
              <w:shd w:val="clear" w:color="auto" w:fill="FFFFFF"/>
              <w:rPr>
                <w:rFonts w:ascii="Times New Roman" w:hAnsi="Times New Roman" w:cs="Times New Roman"/>
                <w:noProof/>
                <w:sz w:val="24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 xml:space="preserve">Écrit les paroles passées en paramètre dans le fichier de la chanson. </w:t>
            </w:r>
            <w:r w:rsidR="00CA562B">
              <w:rPr>
                <w:rFonts w:asciiTheme="minorHAnsi" w:hAnsiTheme="minorHAnsi" w:cstheme="minorHAnsi"/>
                <w:noProof/>
                <w:sz w:val="24"/>
                <w:lang w:eastAsia="fr-FR"/>
              </w:rPr>
              <w:t>Elle doit d’abord écrire l’en-tête ensuite écrire les paroles.</w:t>
            </w:r>
          </w:p>
        </w:tc>
      </w:tr>
    </w:tbl>
    <w:p w14:paraId="5B076B08" w14:textId="5C1D505E" w:rsidR="00E82D00" w:rsidRDefault="00E82D00"/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3708"/>
        <w:gridCol w:w="6397"/>
      </w:tblGrid>
      <w:tr w:rsidR="00853353" w:rsidRPr="0035641B" w14:paraId="1805B3FD" w14:textId="77777777" w:rsidTr="00530E5D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5EAFC42C" w14:textId="4E16C81A" w:rsidR="00853353" w:rsidRPr="006072DB" w:rsidRDefault="00853353" w:rsidP="00530E5D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ChansonAAC</w:t>
            </w: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853353" w:rsidRPr="0035641B" w14:paraId="534795B3" w14:textId="77777777" w:rsidTr="00270DDA">
        <w:trPr>
          <w:trHeight w:val="249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1F19B3E1" w14:textId="12163FEC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Une </w:t>
            </w:r>
            <w:r w:rsidR="00946143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hansonAAC </w:t>
            </w:r>
            <w:r w:rsidR="00270DD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utilise un codage au format AAC</w:t>
            </w:r>
          </w:p>
          <w:p w14:paraId="3816870B" w14:textId="77777777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</w:p>
        </w:tc>
      </w:tr>
      <w:tr w:rsidR="00270DDA" w:rsidRPr="0035641B" w14:paraId="06559F6A" w14:textId="77777777" w:rsidTr="00270DDA">
        <w:trPr>
          <w:trHeight w:val="249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</w:tcPr>
          <w:p w14:paraId="67175CF2" w14:textId="683632FB" w:rsidR="00270DDA" w:rsidRPr="006E0796" w:rsidRDefault="00270DDA" w:rsidP="00270DDA">
            <w:pPr>
              <w:autoSpaceDE w:val="0"/>
              <w:autoSpaceDN w:val="0"/>
              <w:adjustRightInd w:val="0"/>
              <w:jc w:val="center"/>
              <w:rPr>
                <w:noProof/>
                <w:sz w:val="22"/>
                <w:szCs w:val="22"/>
              </w:rPr>
            </w:pPr>
            <w:r w:rsidRPr="00486D09">
              <w:rPr>
                <w:rFonts w:ascii="Consolas" w:hAnsi="Consolas" w:cs="Consolas"/>
                <w:noProof/>
                <w:sz w:val="19"/>
                <w:szCs w:val="19"/>
                <w:lang w:eastAsia="fr-CA"/>
              </w:rPr>
              <w:drawing>
                <wp:inline distT="0" distB="0" distL="0" distR="0" wp14:anchorId="024EA6F2" wp14:editId="1E674AA3">
                  <wp:extent cx="2997426" cy="1642425"/>
                  <wp:effectExtent l="0" t="0" r="0" b="0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709" cy="168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353" w:rsidRPr="0035641B" w14:paraId="2544BD67" w14:textId="77777777" w:rsidTr="00530E5D">
        <w:trPr>
          <w:trHeight w:val="486"/>
          <w:tblCellSpacing w:w="15" w:type="dxa"/>
        </w:trPr>
        <w:tc>
          <w:tcPr>
            <w:tcW w:w="4342" w:type="dxa"/>
            <w:gridSpan w:val="2"/>
            <w:vAlign w:val="center"/>
            <w:hideMark/>
          </w:tcPr>
          <w:p w14:paraId="5524EE05" w14:textId="77777777" w:rsidR="00853353" w:rsidRPr="0035641B" w:rsidRDefault="00853353" w:rsidP="00530E5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352" w:type="dxa"/>
            <w:vAlign w:val="center"/>
            <w:hideMark/>
          </w:tcPr>
          <w:p w14:paraId="04CC1B6C" w14:textId="77777777" w:rsidR="00853353" w:rsidRPr="0035641B" w:rsidRDefault="00853353" w:rsidP="00530E5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853353" w:rsidRPr="0035641B" w14:paraId="5CACDBD8" w14:textId="77777777" w:rsidTr="00530E5D">
        <w:trPr>
          <w:trHeight w:val="480"/>
          <w:tblCellSpacing w:w="15" w:type="dxa"/>
        </w:trPr>
        <w:tc>
          <w:tcPr>
            <w:tcW w:w="634" w:type="dxa"/>
            <w:vAlign w:val="center"/>
          </w:tcPr>
          <w:p w14:paraId="5922D09D" w14:textId="77777777" w:rsidR="00853353" w:rsidRDefault="00853353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F2C0B87" wp14:editId="27C2EB46">
                  <wp:extent cx="161925" cy="171450"/>
                  <wp:effectExtent l="0" t="0" r="0" b="0"/>
                  <wp:docPr id="56" name="Image 5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27A9F9B8" w14:textId="77777777" w:rsidR="00853353" w:rsidRPr="00137E20" w:rsidRDefault="00853353" w:rsidP="00530E5D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6352" w:type="dxa"/>
            <w:vAlign w:val="center"/>
          </w:tcPr>
          <w:p w14:paraId="3EDDC3C9" w14:textId="77777777" w:rsidR="00853353" w:rsidRPr="00F71ABB" w:rsidRDefault="00853353" w:rsidP="00530E5D">
            <w:pPr>
              <w:ind w:left="97" w:right="191"/>
              <w:rPr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format du fichier (AAC)</w:t>
            </w:r>
            <w:r>
              <w:rPr>
                <w:szCs w:val="20"/>
              </w:rPr>
              <w:t xml:space="preserve"> </w:t>
            </w:r>
          </w:p>
        </w:tc>
      </w:tr>
      <w:tr w:rsidR="00853353" w:rsidRPr="0035641B" w14:paraId="07C3D7A3" w14:textId="77777777" w:rsidTr="00530E5D">
        <w:trPr>
          <w:trHeight w:val="754"/>
          <w:tblCellSpacing w:w="15" w:type="dxa"/>
        </w:trPr>
        <w:tc>
          <w:tcPr>
            <w:tcW w:w="634" w:type="dxa"/>
            <w:vAlign w:val="center"/>
            <w:hideMark/>
          </w:tcPr>
          <w:p w14:paraId="6E7AE7E6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BC89CDD" wp14:editId="5A36D294">
                  <wp:extent cx="133350" cy="152400"/>
                  <wp:effectExtent l="0" t="0" r="0" b="0"/>
                  <wp:docPr id="61" name="Image 6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7C1F5B1C" w14:textId="77777777" w:rsidR="00853353" w:rsidRPr="00E00CD2" w:rsidRDefault="00853353" w:rsidP="00530E5D">
            <w:pPr>
              <w:jc w:val="left"/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AAC</w:t>
            </w:r>
            <w:proofErr w:type="spellEnd"/>
          </w:p>
        </w:tc>
        <w:tc>
          <w:tcPr>
            <w:tcW w:w="6352" w:type="dxa"/>
            <w:vAlign w:val="center"/>
            <w:hideMark/>
          </w:tcPr>
          <w:p w14:paraId="7F15004A" w14:textId="2460A88A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2B91AF"/>
              </w:rPr>
              <w:t>ChansonAAC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pNomFichier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639423A" w14:textId="5EF2D19F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  <w:p w14:paraId="5DAE6E21" w14:textId="77777777" w:rsidR="00853353" w:rsidRPr="00D80C8F" w:rsidRDefault="00853353" w:rsidP="00530E5D">
            <w:pPr>
              <w:autoSpaceDE w:val="0"/>
              <w:autoSpaceDN w:val="0"/>
              <w:adjustRightInd w:val="0"/>
              <w:ind w:left="97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853353" w:rsidRPr="00B779FA" w14:paraId="16A1106C" w14:textId="77777777" w:rsidTr="00530E5D">
        <w:trPr>
          <w:trHeight w:val="167"/>
          <w:tblCellSpacing w:w="15" w:type="dxa"/>
        </w:trPr>
        <w:tc>
          <w:tcPr>
            <w:tcW w:w="634" w:type="dxa"/>
            <w:vAlign w:val="center"/>
            <w:hideMark/>
          </w:tcPr>
          <w:p w14:paraId="7F342E0D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4396132" wp14:editId="28525E15">
                  <wp:extent cx="133350" cy="152400"/>
                  <wp:effectExtent l="0" t="0" r="0" b="0"/>
                  <wp:docPr id="63" name="Image 6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0FD79E83" w14:textId="77777777" w:rsidR="00853353" w:rsidRPr="0035641B" w:rsidRDefault="00853353" w:rsidP="00530E5D">
            <w:pPr>
              <w:jc w:val="left"/>
              <w:rPr>
                <w:lang w:eastAsia="fr-CA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AAC</w:t>
            </w:r>
            <w:proofErr w:type="spellEnd"/>
          </w:p>
        </w:tc>
        <w:tc>
          <w:tcPr>
            <w:tcW w:w="6352" w:type="dxa"/>
            <w:vAlign w:val="center"/>
            <w:hideMark/>
          </w:tcPr>
          <w:p w14:paraId="4776A927" w14:textId="31E09174" w:rsidR="00853353" w:rsidRPr="00B52A5E" w:rsidRDefault="00853353" w:rsidP="00B52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ChansonAAC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pArtiste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pTitre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int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pAnnée</w:t>
            </w:r>
            <w:r>
              <w:rPr>
                <w:rFonts w:ascii="Consolas" w:hAnsi="Consolas"/>
                <w:color w:val="000000"/>
              </w:rPr>
              <w:t>) : </w:t>
            </w:r>
            <w:r>
              <w:rPr>
                <w:rFonts w:ascii="Consolas" w:hAnsi="Consolas"/>
                <w:color w:val="0000FF"/>
              </w:rPr>
              <w:t>base</w:t>
            </w:r>
            <w:r>
              <w:rPr>
                <w:rFonts w:ascii="Consolas" w:hAnsi="Consolas"/>
                <w:color w:val="000000"/>
              </w:rPr>
              <w:t>(pRepertoire,pArtiste, pTitre, pAnnée)</w:t>
            </w:r>
          </w:p>
          <w:p w14:paraId="0727A2E6" w14:textId="1282F710" w:rsidR="00853353" w:rsidRPr="00B52A5E" w:rsidRDefault="00853353" w:rsidP="00CA562B">
            <w:pPr>
              <w:ind w:left="97" w:right="191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853353" w:rsidRPr="001357CB" w14:paraId="347E2E1D" w14:textId="77777777" w:rsidTr="00530E5D">
        <w:trPr>
          <w:tblCellSpacing w:w="15" w:type="dxa"/>
        </w:trPr>
        <w:tc>
          <w:tcPr>
            <w:tcW w:w="634" w:type="dxa"/>
            <w:vAlign w:val="center"/>
          </w:tcPr>
          <w:p w14:paraId="3BFFC1EC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AF017D4" wp14:editId="67CF15CD">
                  <wp:extent cx="133350" cy="152400"/>
                  <wp:effectExtent l="0" t="0" r="0" b="0"/>
                  <wp:docPr id="64" name="Image 6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0E283395" w14:textId="1DD895CE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6352" w:type="dxa"/>
            <w:vAlign w:val="center"/>
          </w:tcPr>
          <w:p w14:paraId="00473732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4301BB60" w14:textId="4C78C1BA" w:rsidR="00853353" w:rsidRPr="001357CB" w:rsidRDefault="00853353" w:rsidP="00CA562B">
            <w:pPr>
              <w:ind w:left="97" w:right="191"/>
              <w:rPr>
                <w:szCs w:val="20"/>
                <w:lang w:eastAsia="fr-CA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Lit la premiere ligne du fichier de la chanson et initialise les champs de la chanson (titre, artiste et année de </w:t>
            </w:r>
            <w:r w:rsidR="00B5170A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création de la chanson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)</w:t>
            </w:r>
          </w:p>
        </w:tc>
      </w:tr>
      <w:tr w:rsidR="00853353" w:rsidRPr="00486D09" w14:paraId="50CEB43F" w14:textId="77777777" w:rsidTr="00530E5D">
        <w:trPr>
          <w:trHeight w:val="908"/>
          <w:tblCellSpacing w:w="15" w:type="dxa"/>
        </w:trPr>
        <w:tc>
          <w:tcPr>
            <w:tcW w:w="634" w:type="dxa"/>
            <w:vAlign w:val="center"/>
          </w:tcPr>
          <w:p w14:paraId="67BBD903" w14:textId="1AE38CD5" w:rsidR="00853353" w:rsidRDefault="00B52A5E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69E9754" wp14:editId="2D204417">
                  <wp:extent cx="133350" cy="152400"/>
                  <wp:effectExtent l="0" t="0" r="0" b="0"/>
                  <wp:docPr id="31" name="Image 3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742A14A9" w14:textId="56109F7F" w:rsidR="00853353" w:rsidRPr="00B52A5E" w:rsidRDefault="00853353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6352" w:type="dxa"/>
            <w:vAlign w:val="center"/>
          </w:tcPr>
          <w:p w14:paraId="586F2E81" w14:textId="77777777" w:rsidR="00853353" w:rsidRPr="001357CB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128343DA" w14:textId="78BEC387" w:rsidR="00853353" w:rsidRDefault="00853353" w:rsidP="00CA562B">
            <w:pPr>
              <w:ind w:left="97" w:right="191"/>
              <w:rPr>
                <w:noProof/>
                <w:lang w:eastAsia="fr-FR"/>
              </w:rPr>
            </w:pPr>
            <w:r w:rsidRPr="00B779FA">
              <w:rPr>
                <w:noProof/>
                <w:lang w:eastAsia="fr-FR"/>
              </w:rPr>
              <w:t xml:space="preserve"> 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Récupère les paroles de la chanson à partir du fichier passé en paramètre, les décode </w:t>
            </w:r>
            <w:r w:rsidR="00092CF1"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selon le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format AAC et les retourne.</w:t>
            </w:r>
          </w:p>
        </w:tc>
      </w:tr>
      <w:tr w:rsidR="00853353" w:rsidRPr="00D53CF2" w14:paraId="144B4CD5" w14:textId="77777777" w:rsidTr="00530E5D">
        <w:trPr>
          <w:trHeight w:val="1820"/>
          <w:tblCellSpacing w:w="15" w:type="dxa"/>
        </w:trPr>
        <w:tc>
          <w:tcPr>
            <w:tcW w:w="634" w:type="dxa"/>
            <w:vAlign w:val="center"/>
          </w:tcPr>
          <w:p w14:paraId="24E5BB9E" w14:textId="49E0E046" w:rsidR="00853353" w:rsidRDefault="00B52A5E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308C6EE" wp14:editId="12C468B6">
                  <wp:extent cx="133350" cy="152400"/>
                  <wp:effectExtent l="0" t="0" r="0" b="0"/>
                  <wp:docPr id="37" name="Image 3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763F341B" w14:textId="18F7C12D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BE2ADB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6352" w:type="dxa"/>
            <w:vAlign w:val="center"/>
          </w:tcPr>
          <w:p w14:paraId="71BED81B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1757E04" w14:textId="77777777" w:rsidR="00853353" w:rsidRPr="00CA562B" w:rsidRDefault="00853353" w:rsidP="00CA562B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Écrit une ligne dans le fichier passé en paramètre. Cette ligne correspond à l’entête du fichier et contient les informations sur la chanson et représentées sous le format suivant :</w:t>
            </w:r>
          </w:p>
          <w:p w14:paraId="5370432F" w14:textId="6C84931F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TITRE = 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>titre de la chanson</w:t>
            </w: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 : ARTISTE = 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>nom de l’artiste</w:t>
            </w: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 : ANNÉE = 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année de </w:t>
            </w:r>
            <w:r w:rsidR="00B5170A">
              <w:rPr>
                <w:rFonts w:ascii="Consolas" w:hAnsi="Consolas"/>
                <w:color w:val="74531F"/>
                <w:sz w:val="16"/>
                <w:szCs w:val="16"/>
              </w:rPr>
              <w:t>création</w:t>
            </w:r>
          </w:p>
          <w:p w14:paraId="14CE32DA" w14:textId="77777777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Exemple :</w:t>
            </w:r>
          </w:p>
          <w:p w14:paraId="45818154" w14:textId="77777777" w:rsidR="00853353" w:rsidRPr="00BE2ADB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TITRE = </w:t>
            </w:r>
            <w:proofErr w:type="spellStart"/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>Blame</w:t>
            </w:r>
            <w:proofErr w:type="spellEnd"/>
            <w:r w:rsidRPr="00BE2ADB">
              <w:rPr>
                <w:rFonts w:ascii="Consolas" w:hAnsi="Consolas"/>
                <w:color w:val="74531F"/>
                <w:sz w:val="16"/>
                <w:szCs w:val="16"/>
              </w:rPr>
              <w:t xml:space="preserve"> It On Me : ARTISTE = George Ezra : ANNÉE = 2017</w:t>
            </w:r>
          </w:p>
        </w:tc>
      </w:tr>
      <w:tr w:rsidR="00853353" w:rsidRPr="00CE0461" w14:paraId="6BF78AC7" w14:textId="77777777" w:rsidTr="00270DDA">
        <w:trPr>
          <w:trHeight w:val="748"/>
          <w:tblCellSpacing w:w="15" w:type="dxa"/>
        </w:trPr>
        <w:tc>
          <w:tcPr>
            <w:tcW w:w="634" w:type="dxa"/>
            <w:vAlign w:val="center"/>
          </w:tcPr>
          <w:p w14:paraId="27CF4EA3" w14:textId="13F1D634" w:rsidR="00853353" w:rsidRDefault="00B52A5E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FB33254" wp14:editId="589E8526">
                  <wp:extent cx="133350" cy="152400"/>
                  <wp:effectExtent l="0" t="0" r="0" b="0"/>
                  <wp:docPr id="38" name="Image 3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7EFFA4F4" w14:textId="5D59B8BA" w:rsidR="00853353" w:rsidRPr="00B52A5E" w:rsidRDefault="00853353" w:rsidP="00B52A5E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853353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6352" w:type="dxa"/>
            <w:vAlign w:val="center"/>
          </w:tcPr>
          <w:p w14:paraId="30682F69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79C3EA11" w14:textId="53704EA1" w:rsidR="00853353" w:rsidRPr="00270DDA" w:rsidRDefault="00853353" w:rsidP="00CA562B">
            <w:pPr>
              <w:ind w:left="97" w:right="191"/>
              <w:rPr>
                <w:noProof/>
                <w:lang w:eastAsia="fr-FR"/>
              </w:rPr>
            </w:pP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Encode les paroles re</w:t>
            </w:r>
            <w:r w:rsid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ç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ue</w:t>
            </w:r>
            <w:r w:rsid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s</w:t>
            </w:r>
            <w:r w:rsidRPr="00CA562B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en paramètre au format AAC, ensuite écrit ses paroles encodées dans le fichier passé en paramètre.</w:t>
            </w:r>
          </w:p>
        </w:tc>
      </w:tr>
      <w:tr w:rsidR="00853353" w:rsidRPr="0035641B" w14:paraId="751695C4" w14:textId="77777777" w:rsidTr="00E82D00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4F3D1334" w14:textId="7D0A08C1" w:rsidR="00853353" w:rsidRPr="006072DB" w:rsidRDefault="00853353" w:rsidP="00530E5D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lastRenderedPageBreak/>
              <w:t>Chanson</w:t>
            </w:r>
            <w:r w:rsidR="00866030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MP3</w:t>
            </w: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tr w:rsidR="00853353" w:rsidRPr="0035641B" w14:paraId="1F083AAF" w14:textId="77777777" w:rsidTr="00946143">
        <w:trPr>
          <w:trHeight w:val="172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0A11BF0D" w14:textId="23418DE4" w:rsidR="00853353" w:rsidRPr="00946143" w:rsidRDefault="00853353" w:rsidP="00530E5D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</w:rPr>
            </w:pPr>
            <w:r w:rsidRPr="006E0796">
              <w:rPr>
                <w:noProof/>
                <w:sz w:val="22"/>
                <w:szCs w:val="22"/>
              </w:rPr>
              <w:t xml:space="preserve">Une </w:t>
            </w:r>
            <w:r w:rsidR="00946143" w:rsidRPr="00946143">
              <w:rPr>
                <w:rFonts w:ascii="Consolas" w:hAnsi="Consolas"/>
                <w:noProof/>
                <w:sz w:val="22"/>
                <w:szCs w:val="22"/>
              </w:rPr>
              <w:t>C</w:t>
            </w:r>
            <w:r w:rsidRPr="00946143">
              <w:rPr>
                <w:rFonts w:ascii="Consolas" w:hAnsi="Consolas"/>
                <w:noProof/>
                <w:sz w:val="22"/>
                <w:szCs w:val="22"/>
              </w:rPr>
              <w:t>hanson</w:t>
            </w:r>
            <w:r w:rsidR="00866030" w:rsidRPr="00946143">
              <w:rPr>
                <w:rFonts w:ascii="Consolas" w:hAnsi="Consolas"/>
                <w:noProof/>
                <w:sz w:val="22"/>
                <w:szCs w:val="22"/>
              </w:rPr>
              <w:t>MP3</w:t>
            </w:r>
            <w:r>
              <w:rPr>
                <w:noProof/>
                <w:sz w:val="22"/>
                <w:szCs w:val="22"/>
              </w:rPr>
              <w:t xml:space="preserve"> </w:t>
            </w:r>
            <w:r w:rsidR="00946143">
              <w:rPr>
                <w:noProof/>
                <w:sz w:val="22"/>
                <w:szCs w:val="22"/>
              </w:rPr>
              <w:t>utilise un codage au format MP3</w:t>
            </w:r>
          </w:p>
          <w:p w14:paraId="65DB097F" w14:textId="77777777" w:rsidR="00853353" w:rsidRPr="007C6FC2" w:rsidRDefault="00853353" w:rsidP="00530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</w:p>
        </w:tc>
      </w:tr>
      <w:tr w:rsidR="00866030" w:rsidRPr="0035641B" w14:paraId="6D853EB6" w14:textId="77777777" w:rsidTr="00463758">
        <w:trPr>
          <w:trHeight w:val="3214"/>
          <w:tblCellSpacing w:w="15" w:type="dxa"/>
        </w:trPr>
        <w:tc>
          <w:tcPr>
            <w:tcW w:w="10724" w:type="dxa"/>
            <w:gridSpan w:val="3"/>
            <w:vAlign w:val="center"/>
          </w:tcPr>
          <w:p w14:paraId="5927F8EB" w14:textId="3CD9A4DE" w:rsidR="00866030" w:rsidRPr="00946143" w:rsidRDefault="00946143" w:rsidP="0094614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51C42DD5" wp14:editId="50D387B3">
                  <wp:extent cx="3457575" cy="1839951"/>
                  <wp:effectExtent l="0" t="0" r="0" b="825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588" cy="185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353" w:rsidRPr="0035641B" w14:paraId="340C03B8" w14:textId="77777777" w:rsidTr="00E82D00">
        <w:trPr>
          <w:trHeight w:val="486"/>
          <w:tblCellSpacing w:w="15" w:type="dxa"/>
        </w:trPr>
        <w:tc>
          <w:tcPr>
            <w:tcW w:w="4342" w:type="dxa"/>
            <w:gridSpan w:val="2"/>
            <w:vAlign w:val="center"/>
            <w:hideMark/>
          </w:tcPr>
          <w:p w14:paraId="2BC3C92D" w14:textId="77777777" w:rsidR="00853353" w:rsidRPr="0035641B" w:rsidRDefault="00853353" w:rsidP="00530E5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352" w:type="dxa"/>
            <w:vAlign w:val="center"/>
            <w:hideMark/>
          </w:tcPr>
          <w:p w14:paraId="11097CF9" w14:textId="77777777" w:rsidR="00853353" w:rsidRPr="0035641B" w:rsidRDefault="00853353" w:rsidP="00530E5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853353" w:rsidRPr="0035641B" w14:paraId="1D8D58C0" w14:textId="77777777" w:rsidTr="00E82D00">
        <w:trPr>
          <w:trHeight w:val="480"/>
          <w:tblCellSpacing w:w="15" w:type="dxa"/>
        </w:trPr>
        <w:tc>
          <w:tcPr>
            <w:tcW w:w="634" w:type="dxa"/>
            <w:vAlign w:val="center"/>
          </w:tcPr>
          <w:p w14:paraId="4BF78A93" w14:textId="77777777" w:rsidR="00853353" w:rsidRDefault="00853353" w:rsidP="00530E5D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52E13EC" wp14:editId="63BF3A85">
                  <wp:extent cx="161925" cy="171450"/>
                  <wp:effectExtent l="0" t="0" r="0" b="0"/>
                  <wp:docPr id="95" name="Image 95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728C1658" w14:textId="77777777" w:rsidR="00853353" w:rsidRPr="00137E20" w:rsidRDefault="00853353" w:rsidP="00530E5D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6352" w:type="dxa"/>
            <w:vAlign w:val="center"/>
          </w:tcPr>
          <w:p w14:paraId="03423239" w14:textId="160CF5DC" w:rsidR="00853353" w:rsidRPr="00F71ABB" w:rsidRDefault="00853353" w:rsidP="00530E5D">
            <w:pPr>
              <w:ind w:left="97" w:right="191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format du fichier</w:t>
            </w:r>
          </w:p>
        </w:tc>
      </w:tr>
      <w:tr w:rsidR="00853353" w:rsidRPr="0035641B" w14:paraId="40E74DE1" w14:textId="77777777" w:rsidTr="00E82D00">
        <w:trPr>
          <w:trHeight w:val="754"/>
          <w:tblCellSpacing w:w="15" w:type="dxa"/>
        </w:trPr>
        <w:tc>
          <w:tcPr>
            <w:tcW w:w="634" w:type="dxa"/>
            <w:vAlign w:val="center"/>
            <w:hideMark/>
          </w:tcPr>
          <w:p w14:paraId="52927F64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A34EED6" wp14:editId="1BBB5E83">
                  <wp:extent cx="133350" cy="152400"/>
                  <wp:effectExtent l="0" t="0" r="0" b="0"/>
                  <wp:docPr id="96" name="Image 9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592DEE4D" w14:textId="5435740C" w:rsidR="00853353" w:rsidRPr="00E00CD2" w:rsidRDefault="00853353" w:rsidP="00530E5D">
            <w:pPr>
              <w:jc w:val="left"/>
            </w:pPr>
            <w:r w:rsidRPr="00486D09">
              <w:rPr>
                <w:b/>
                <w:color w:val="548DD4" w:themeColor="text2" w:themeTint="99"/>
              </w:rPr>
              <w:t>Chanson</w:t>
            </w:r>
            <w:r w:rsidR="00866030">
              <w:rPr>
                <w:b/>
                <w:color w:val="548DD4" w:themeColor="text2" w:themeTint="99"/>
              </w:rPr>
              <w:t>MP3</w:t>
            </w:r>
          </w:p>
        </w:tc>
        <w:tc>
          <w:tcPr>
            <w:tcW w:w="6352" w:type="dxa"/>
            <w:vAlign w:val="center"/>
            <w:hideMark/>
          </w:tcPr>
          <w:p w14:paraId="02F4440B" w14:textId="007F103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866030">
              <w:rPr>
                <w:rFonts w:ascii="Consolas" w:hAnsi="Consolas"/>
                <w:color w:val="2B91AF"/>
              </w:rPr>
              <w:t>ChansonMP3</w:t>
            </w:r>
            <w:r w:rsidR="00866030">
              <w:rPr>
                <w:rFonts w:ascii="Consolas" w:hAnsi="Consolas"/>
                <w:color w:val="000000"/>
              </w:rPr>
              <w:t>(</w:t>
            </w:r>
            <w:r w:rsidR="00866030">
              <w:rPr>
                <w:rFonts w:ascii="Consolas" w:hAnsi="Consolas"/>
                <w:color w:val="0000FF"/>
              </w:rPr>
              <w:t>string</w:t>
            </w:r>
            <w:r w:rsidR="00866030">
              <w:rPr>
                <w:rFonts w:ascii="Consolas" w:hAnsi="Consolas"/>
                <w:color w:val="000000"/>
              </w:rPr>
              <w:t> </w:t>
            </w:r>
            <w:proofErr w:type="spellStart"/>
            <w:r w:rsidR="00866030">
              <w:rPr>
                <w:rFonts w:ascii="Consolas" w:hAnsi="Consolas"/>
                <w:color w:val="1F377F"/>
              </w:rPr>
              <w:t>pNomFichier</w:t>
            </w:r>
            <w:proofErr w:type="spellEnd"/>
            <w:r w:rsidR="00866030">
              <w:rPr>
                <w:rFonts w:ascii="Consolas" w:hAnsi="Consolas"/>
                <w:color w:val="000000"/>
              </w:rPr>
              <w:t>)</w:t>
            </w:r>
          </w:p>
          <w:p w14:paraId="52AB6974" w14:textId="4E670F80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  <w:p w14:paraId="14F97417" w14:textId="77777777" w:rsidR="00853353" w:rsidRPr="00D80C8F" w:rsidRDefault="00853353" w:rsidP="00530E5D">
            <w:pPr>
              <w:autoSpaceDE w:val="0"/>
              <w:autoSpaceDN w:val="0"/>
              <w:adjustRightInd w:val="0"/>
              <w:ind w:left="97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853353" w:rsidRPr="00B779FA" w14:paraId="698070B9" w14:textId="77777777" w:rsidTr="00E82D00">
        <w:trPr>
          <w:trHeight w:val="167"/>
          <w:tblCellSpacing w:w="15" w:type="dxa"/>
        </w:trPr>
        <w:tc>
          <w:tcPr>
            <w:tcW w:w="634" w:type="dxa"/>
            <w:vAlign w:val="center"/>
            <w:hideMark/>
          </w:tcPr>
          <w:p w14:paraId="04A37B12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E25881A" wp14:editId="00E33659">
                  <wp:extent cx="133350" cy="152400"/>
                  <wp:effectExtent l="0" t="0" r="0" b="0"/>
                  <wp:docPr id="97" name="Image 9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0EB51C36" w14:textId="4D59A7FE" w:rsidR="00853353" w:rsidRPr="0035641B" w:rsidRDefault="00853353" w:rsidP="00530E5D">
            <w:pPr>
              <w:jc w:val="left"/>
              <w:rPr>
                <w:lang w:eastAsia="fr-CA"/>
              </w:rPr>
            </w:pPr>
            <w:r w:rsidRPr="00486D09">
              <w:rPr>
                <w:b/>
                <w:color w:val="548DD4" w:themeColor="text2" w:themeTint="99"/>
              </w:rPr>
              <w:t>Chanson</w:t>
            </w:r>
            <w:r w:rsidR="00866030">
              <w:rPr>
                <w:b/>
                <w:color w:val="548DD4" w:themeColor="text2" w:themeTint="99"/>
              </w:rPr>
              <w:t>MP3</w:t>
            </w:r>
          </w:p>
        </w:tc>
        <w:tc>
          <w:tcPr>
            <w:tcW w:w="6352" w:type="dxa"/>
            <w:vAlign w:val="center"/>
            <w:hideMark/>
          </w:tcPr>
          <w:p w14:paraId="570BD825" w14:textId="03C8453C" w:rsidR="00853353" w:rsidRPr="00946143" w:rsidRDefault="00866030" w:rsidP="009461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Consolas" w:hAnsi="Consolas"/>
                <w:color w:val="2B91AF"/>
              </w:rPr>
              <w:t>ChansonMP3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pArtiste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pTitre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int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pAnnée</w:t>
            </w:r>
            <w:r>
              <w:rPr>
                <w:rFonts w:ascii="Consolas" w:hAnsi="Consolas"/>
                <w:color w:val="000000"/>
              </w:rPr>
              <w:t>): </w:t>
            </w:r>
            <w:proofErr w:type="gramStart"/>
            <w:r>
              <w:rPr>
                <w:rFonts w:ascii="Consolas" w:hAnsi="Consolas"/>
                <w:color w:val="0000FF"/>
              </w:rPr>
              <w:t>base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pRepertoire, pArtiste, pTitre, pAnnée)</w:t>
            </w:r>
          </w:p>
          <w:p w14:paraId="7C6FD662" w14:textId="77777777" w:rsidR="00853353" w:rsidRPr="001357CB" w:rsidRDefault="00853353" w:rsidP="00EE5E38">
            <w:pPr>
              <w:ind w:left="97" w:right="191"/>
              <w:rPr>
                <w:rFonts w:ascii="Consolas" w:hAnsi="Consolas"/>
                <w:color w:val="000000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853353" w:rsidRPr="001357CB" w14:paraId="202684C1" w14:textId="77777777" w:rsidTr="00E82D00">
        <w:trPr>
          <w:tblCellSpacing w:w="15" w:type="dxa"/>
        </w:trPr>
        <w:tc>
          <w:tcPr>
            <w:tcW w:w="634" w:type="dxa"/>
            <w:vAlign w:val="center"/>
          </w:tcPr>
          <w:p w14:paraId="7F71649C" w14:textId="77777777" w:rsidR="00853353" w:rsidRPr="0035641B" w:rsidRDefault="00853353" w:rsidP="00530E5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7A8B333" wp14:editId="0DEF6E38">
                  <wp:extent cx="133350" cy="152400"/>
                  <wp:effectExtent l="0" t="0" r="0" b="0"/>
                  <wp:docPr id="98" name="Image 9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416F5C76" w14:textId="07F44605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6352" w:type="dxa"/>
            <w:vAlign w:val="center"/>
          </w:tcPr>
          <w:p w14:paraId="5E298D9A" w14:textId="71B3D6D5" w:rsidR="00853353" w:rsidRPr="00946143" w:rsidRDefault="00853353" w:rsidP="00946143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7B2A4859" w14:textId="7CF1080D" w:rsidR="00853353" w:rsidRPr="001357CB" w:rsidRDefault="00853353" w:rsidP="00EE5E38">
            <w:pPr>
              <w:ind w:left="97" w:right="191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Lit la premiere ligne du fichier de la chanson et initialise les champs de la chanson (artiste</w:t>
            </w:r>
            <w:r w:rsidR="00866030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, 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année de </w:t>
            </w:r>
            <w:r w:rsidR="00B5170A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création</w:t>
            </w:r>
            <w:r w:rsidR="00866030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et titre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)</w:t>
            </w:r>
          </w:p>
        </w:tc>
      </w:tr>
      <w:tr w:rsidR="00853353" w:rsidRPr="00486D09" w14:paraId="2803831C" w14:textId="77777777" w:rsidTr="00E82D00">
        <w:trPr>
          <w:trHeight w:val="908"/>
          <w:tblCellSpacing w:w="15" w:type="dxa"/>
        </w:trPr>
        <w:tc>
          <w:tcPr>
            <w:tcW w:w="634" w:type="dxa"/>
            <w:vAlign w:val="center"/>
          </w:tcPr>
          <w:p w14:paraId="00BFB4DD" w14:textId="5C485933" w:rsidR="00853353" w:rsidRDefault="00E82D00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E92E4AC" wp14:editId="445B90F2">
                  <wp:extent cx="133350" cy="152400"/>
                  <wp:effectExtent l="0" t="0" r="0" b="0"/>
                  <wp:docPr id="20" name="Image 2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2EFE90E4" w14:textId="443031D3" w:rsidR="00853353" w:rsidRPr="007B7476" w:rsidRDefault="00853353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6352" w:type="dxa"/>
            <w:vAlign w:val="center"/>
          </w:tcPr>
          <w:p w14:paraId="602DCF87" w14:textId="1B45B08D" w:rsidR="00853353" w:rsidRPr="0094614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587F5598" w14:textId="3378D028" w:rsidR="00853353" w:rsidRDefault="00853353" w:rsidP="00EE5E38">
            <w:pPr>
              <w:ind w:left="97" w:right="191"/>
              <w:rPr>
                <w:noProof/>
                <w:lang w:eastAsia="fr-FR"/>
              </w:rPr>
            </w:pPr>
            <w:r w:rsidRPr="00B779FA">
              <w:rPr>
                <w:noProof/>
                <w:lang w:eastAsia="fr-FR"/>
              </w:rPr>
              <w:t xml:space="preserve"> 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Récupèere les paroles de la chanson à partir du fichier passé en paramètre, les décode en format </w:t>
            </w:r>
            <w:r w:rsidR="00866030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MP3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et les retourne.</w:t>
            </w:r>
          </w:p>
        </w:tc>
      </w:tr>
      <w:tr w:rsidR="00853353" w:rsidRPr="00D53CF2" w14:paraId="4298C406" w14:textId="77777777" w:rsidTr="00E82D00">
        <w:trPr>
          <w:trHeight w:val="1820"/>
          <w:tblCellSpacing w:w="15" w:type="dxa"/>
        </w:trPr>
        <w:tc>
          <w:tcPr>
            <w:tcW w:w="634" w:type="dxa"/>
            <w:vAlign w:val="center"/>
          </w:tcPr>
          <w:p w14:paraId="29C98950" w14:textId="78CFD3E1" w:rsidR="00853353" w:rsidRDefault="00E82D00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8005F77" wp14:editId="215B3478">
                  <wp:extent cx="133350" cy="152400"/>
                  <wp:effectExtent l="0" t="0" r="0" b="0"/>
                  <wp:docPr id="17" name="Image 1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7063E0BB" w14:textId="73BA9DCE" w:rsidR="00853353" w:rsidRPr="007B7476" w:rsidRDefault="00853353" w:rsidP="00530E5D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BE2ADB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6352" w:type="dxa"/>
            <w:vAlign w:val="center"/>
          </w:tcPr>
          <w:p w14:paraId="42B14D1C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26E809A9" w14:textId="77777777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Écrit une ligne dans le fichier passé en paramètre. Cette ligne correspond à l’entête du fichier et contient les informations sur la chanson et représentées sous le format suivant :</w:t>
            </w:r>
          </w:p>
          <w:p w14:paraId="2EC74DBF" w14:textId="7C94B924" w:rsidR="00853353" w:rsidRDefault="00866030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Nom de l’artiste | année de </w:t>
            </w:r>
            <w:r w:rsidR="00B5170A">
              <w:rPr>
                <w:rFonts w:ascii="Consolas" w:hAnsi="Consolas"/>
                <w:color w:val="74531F"/>
                <w:sz w:val="16"/>
                <w:szCs w:val="16"/>
              </w:rPr>
              <w:t>création</w:t>
            </w:r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 | </w:t>
            </w:r>
            <w:r w:rsidR="00853353">
              <w:rPr>
                <w:rFonts w:ascii="Consolas" w:hAnsi="Consolas"/>
                <w:color w:val="74531F"/>
                <w:sz w:val="16"/>
                <w:szCs w:val="16"/>
              </w:rPr>
              <w:t>titre de la chanson</w:t>
            </w:r>
          </w:p>
          <w:p w14:paraId="2EFE5874" w14:textId="77777777" w:rsidR="00853353" w:rsidRPr="00EE5E38" w:rsidRDefault="00853353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Exemple :</w:t>
            </w:r>
          </w:p>
          <w:p w14:paraId="6E94193A" w14:textId="29FA80FF" w:rsidR="00853353" w:rsidRPr="00BE2ADB" w:rsidRDefault="00866030" w:rsidP="00530E5D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r w:rsidRPr="00866030">
              <w:rPr>
                <w:rFonts w:ascii="Consolas" w:hAnsi="Consolas"/>
                <w:color w:val="74531F"/>
                <w:sz w:val="16"/>
                <w:szCs w:val="16"/>
              </w:rPr>
              <w:t>Michael Jackson | 1983 | Billie Jean</w:t>
            </w:r>
          </w:p>
        </w:tc>
      </w:tr>
      <w:tr w:rsidR="00853353" w:rsidRPr="00CE0461" w14:paraId="1C908457" w14:textId="77777777" w:rsidTr="00463758">
        <w:trPr>
          <w:trHeight w:val="1561"/>
          <w:tblCellSpacing w:w="15" w:type="dxa"/>
        </w:trPr>
        <w:tc>
          <w:tcPr>
            <w:tcW w:w="634" w:type="dxa"/>
            <w:vAlign w:val="center"/>
          </w:tcPr>
          <w:p w14:paraId="79A5010E" w14:textId="42F8AA13" w:rsidR="00853353" w:rsidRDefault="00E82D00" w:rsidP="00530E5D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8A16382" wp14:editId="42734C71">
                  <wp:extent cx="133350" cy="152400"/>
                  <wp:effectExtent l="0" t="0" r="0" b="0"/>
                  <wp:docPr id="18" name="Image 1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3D16CEC7" w14:textId="5944EC75" w:rsidR="00853353" w:rsidRPr="007B7476" w:rsidRDefault="00853353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853353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6352" w:type="dxa"/>
            <w:vAlign w:val="center"/>
          </w:tcPr>
          <w:p w14:paraId="2F076AFB" w14:textId="77777777" w:rsidR="00853353" w:rsidRDefault="00853353" w:rsidP="00530E5D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FED4584" w14:textId="3F8E165E" w:rsidR="00853353" w:rsidRPr="00946143" w:rsidRDefault="00853353" w:rsidP="00530E5D">
            <w:pPr>
              <w:pStyle w:val="PrformatHTML"/>
              <w:shd w:val="clear" w:color="auto" w:fill="FFFFFF"/>
              <w:rPr>
                <w:rFonts w:ascii="Times New Roman" w:hAnsi="Times New Roman" w:cs="Times New Roman"/>
                <w:noProof/>
                <w:sz w:val="24"/>
                <w:lang w:eastAsia="fr-FR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fr-FR"/>
              </w:rPr>
              <w:t xml:space="preserve">Encode les paroles recue en paramètre au format </w:t>
            </w:r>
            <w:r w:rsidR="00866030">
              <w:rPr>
                <w:rFonts w:ascii="Times New Roman" w:hAnsi="Times New Roman" w:cs="Times New Roman"/>
                <w:noProof/>
                <w:sz w:val="24"/>
                <w:lang w:eastAsia="fr-FR"/>
              </w:rPr>
              <w:t>MP3</w:t>
            </w:r>
            <w:r>
              <w:rPr>
                <w:rFonts w:ascii="Times New Roman" w:hAnsi="Times New Roman" w:cs="Times New Roman"/>
                <w:noProof/>
                <w:sz w:val="24"/>
                <w:lang w:eastAsia="fr-FR"/>
              </w:rPr>
              <w:t>, ensuite écrit ses paraoles encodées dans le fichier passé en paramètre.</w:t>
            </w:r>
          </w:p>
        </w:tc>
      </w:tr>
    </w:tbl>
    <w:p w14:paraId="6AD74306" w14:textId="2ECED23F" w:rsidR="00EE5E38" w:rsidRDefault="00EE5E38"/>
    <w:p w14:paraId="4F6488E3" w14:textId="77777777" w:rsidR="00EE5E38" w:rsidRDefault="00EE5E38">
      <w:pPr>
        <w:jc w:val="left"/>
      </w:pPr>
      <w: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3708"/>
        <w:gridCol w:w="6397"/>
      </w:tblGrid>
      <w:tr w:rsidR="00270DDA" w:rsidRPr="0035641B" w14:paraId="4BF4A847" w14:textId="77777777" w:rsidTr="00E142A2">
        <w:trPr>
          <w:trHeight w:val="240"/>
          <w:tblCellSpacing w:w="15" w:type="dxa"/>
        </w:trPr>
        <w:tc>
          <w:tcPr>
            <w:tcW w:w="10724" w:type="dxa"/>
            <w:gridSpan w:val="3"/>
            <w:shd w:val="pct12" w:color="auto" w:fill="auto"/>
            <w:vAlign w:val="center"/>
            <w:hideMark/>
          </w:tcPr>
          <w:p w14:paraId="5F333E94" w14:textId="77777777" w:rsidR="00270DDA" w:rsidRPr="006072DB" w:rsidRDefault="00270DDA" w:rsidP="00E142A2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bookmarkStart w:id="0" w:name="_Hlk70885951"/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lastRenderedPageBreak/>
              <w:t>ChansonWMA</w:t>
            </w: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Chanson</w:t>
            </w:r>
          </w:p>
        </w:tc>
      </w:tr>
      <w:bookmarkEnd w:id="0"/>
      <w:tr w:rsidR="00270DDA" w:rsidRPr="0035641B" w14:paraId="71759FCF" w14:textId="77777777" w:rsidTr="00E142A2">
        <w:trPr>
          <w:trHeight w:val="660"/>
          <w:tblCellSpacing w:w="15" w:type="dxa"/>
        </w:trPr>
        <w:tc>
          <w:tcPr>
            <w:tcW w:w="10724" w:type="dxa"/>
            <w:gridSpan w:val="3"/>
            <w:shd w:val="clear" w:color="auto" w:fill="auto"/>
            <w:vAlign w:val="center"/>
            <w:hideMark/>
          </w:tcPr>
          <w:p w14:paraId="03E896F2" w14:textId="57540912" w:rsidR="00270DDA" w:rsidRPr="00EE5E38" w:rsidRDefault="00270DDA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Une </w:t>
            </w:r>
            <w:r w:rsidR="00A6625B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hansonWMA est caractérisée par l’utilisation d’un numéro de codage, il s’agit d’un nombre de 3 à 15 inclusivement</w:t>
            </w:r>
            <w:r w:rsidR="00A6625B"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qui est utilisé pour encoder le texte des paroles.</w:t>
            </w:r>
          </w:p>
          <w:p w14:paraId="0CF36BA7" w14:textId="77777777" w:rsidR="00270DDA" w:rsidRPr="007C6FC2" w:rsidRDefault="00270DDA" w:rsidP="00E142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</w:p>
        </w:tc>
      </w:tr>
      <w:tr w:rsidR="00270DDA" w:rsidRPr="0035641B" w14:paraId="7D4582A2" w14:textId="77777777" w:rsidTr="007B7476">
        <w:trPr>
          <w:trHeight w:val="3386"/>
          <w:tblCellSpacing w:w="15" w:type="dxa"/>
        </w:trPr>
        <w:tc>
          <w:tcPr>
            <w:tcW w:w="10724" w:type="dxa"/>
            <w:gridSpan w:val="3"/>
            <w:vAlign w:val="center"/>
          </w:tcPr>
          <w:p w14:paraId="0827E33E" w14:textId="30784CF4" w:rsidR="00270DDA" w:rsidRPr="00B52A5E" w:rsidRDefault="00270DDA" w:rsidP="00B52A5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  <w:r w:rsidRPr="00092CF1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  <w:drawing>
                <wp:inline distT="0" distB="0" distL="0" distR="0" wp14:anchorId="2011FF98" wp14:editId="6D8737C4">
                  <wp:extent cx="3274476" cy="2085126"/>
                  <wp:effectExtent l="0" t="0" r="2540" b="0"/>
                  <wp:docPr id="99" name="Imag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90" cy="209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DA" w:rsidRPr="0035641B" w14:paraId="53318994" w14:textId="77777777" w:rsidTr="00E142A2">
        <w:trPr>
          <w:trHeight w:val="486"/>
          <w:tblCellSpacing w:w="15" w:type="dxa"/>
        </w:trPr>
        <w:tc>
          <w:tcPr>
            <w:tcW w:w="4342" w:type="dxa"/>
            <w:gridSpan w:val="2"/>
            <w:vAlign w:val="center"/>
            <w:hideMark/>
          </w:tcPr>
          <w:p w14:paraId="6EB17B22" w14:textId="77777777" w:rsidR="00270DDA" w:rsidRPr="0035641B" w:rsidRDefault="00270DDA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352" w:type="dxa"/>
            <w:vAlign w:val="center"/>
            <w:hideMark/>
          </w:tcPr>
          <w:p w14:paraId="29CDB1FA" w14:textId="77777777" w:rsidR="00270DDA" w:rsidRPr="0035641B" w:rsidRDefault="00270DDA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270DDA" w:rsidRPr="0035641B" w14:paraId="73838DC7" w14:textId="77777777" w:rsidTr="00E142A2">
        <w:trPr>
          <w:trHeight w:val="480"/>
          <w:tblCellSpacing w:w="15" w:type="dxa"/>
        </w:trPr>
        <w:tc>
          <w:tcPr>
            <w:tcW w:w="634" w:type="dxa"/>
            <w:vAlign w:val="center"/>
          </w:tcPr>
          <w:p w14:paraId="2E77D0BA" w14:textId="77777777" w:rsidR="00270DDA" w:rsidRDefault="00270DDA" w:rsidP="00E142A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77735A54" wp14:editId="1F5D39BC">
                  <wp:extent cx="161925" cy="171450"/>
                  <wp:effectExtent l="0" t="0" r="0" b="0"/>
                  <wp:docPr id="90" name="Image 90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458F40DE" w14:textId="77777777" w:rsidR="00270DDA" w:rsidRPr="00137E20" w:rsidRDefault="00270DDA" w:rsidP="00E142A2">
            <w:pPr>
              <w:jc w:val="left"/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</w:pPr>
            <w:r>
              <w:rPr>
                <w:b/>
                <w:color w:val="548DD4" w:themeColor="text2" w:themeTint="99"/>
              </w:rPr>
              <w:t>Format</w:t>
            </w:r>
          </w:p>
        </w:tc>
        <w:tc>
          <w:tcPr>
            <w:tcW w:w="6352" w:type="dxa"/>
            <w:vAlign w:val="center"/>
          </w:tcPr>
          <w:p w14:paraId="23B86190" w14:textId="21E7CE7B" w:rsidR="00270DDA" w:rsidRPr="00F71ABB" w:rsidRDefault="00270DDA" w:rsidP="00E142A2">
            <w:pPr>
              <w:ind w:left="97" w:right="191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format du fichier</w:t>
            </w:r>
          </w:p>
        </w:tc>
      </w:tr>
      <w:tr w:rsidR="00270DDA" w:rsidRPr="0035641B" w14:paraId="3F52C5AC" w14:textId="77777777" w:rsidTr="00E142A2">
        <w:trPr>
          <w:trHeight w:val="197"/>
          <w:tblCellSpacing w:w="15" w:type="dxa"/>
        </w:trPr>
        <w:tc>
          <w:tcPr>
            <w:tcW w:w="634" w:type="dxa"/>
            <w:vAlign w:val="center"/>
            <w:hideMark/>
          </w:tcPr>
          <w:p w14:paraId="18E2FB8A" w14:textId="77777777" w:rsidR="00270DDA" w:rsidRPr="0035641B" w:rsidRDefault="00270DDA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67CA674" wp14:editId="070AA316">
                  <wp:extent cx="133350" cy="152400"/>
                  <wp:effectExtent l="0" t="0" r="0" b="0"/>
                  <wp:docPr id="91" name="Image 9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56D89481" w14:textId="77777777" w:rsidR="00270DDA" w:rsidRPr="00E00CD2" w:rsidRDefault="00270DDA" w:rsidP="00E142A2">
            <w:pPr>
              <w:jc w:val="left"/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WMA</w:t>
            </w:r>
            <w:proofErr w:type="spellEnd"/>
          </w:p>
        </w:tc>
        <w:tc>
          <w:tcPr>
            <w:tcW w:w="6352" w:type="dxa"/>
            <w:vAlign w:val="center"/>
            <w:hideMark/>
          </w:tcPr>
          <w:p w14:paraId="7F0410AB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/>
                <w:color w:val="2B91AF"/>
              </w:rPr>
              <w:t>ChansonWMA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pNomFichier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 w:rsidRPr="00D80C8F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</w:p>
          <w:p w14:paraId="4DC5FB9E" w14:textId="5CD69E00" w:rsidR="00B52A5E" w:rsidRPr="00B52A5E" w:rsidRDefault="00B52A5E" w:rsidP="00EE5E38">
            <w:pPr>
              <w:ind w:left="97" w:right="191"/>
              <w:rPr>
                <w:rFonts w:ascii="Consolas" w:hAnsi="Consolas"/>
                <w:color w:val="000000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270DDA" w:rsidRPr="00B779FA" w14:paraId="635C0405" w14:textId="77777777" w:rsidTr="00E142A2">
        <w:trPr>
          <w:trHeight w:val="167"/>
          <w:tblCellSpacing w:w="15" w:type="dxa"/>
        </w:trPr>
        <w:tc>
          <w:tcPr>
            <w:tcW w:w="634" w:type="dxa"/>
            <w:vAlign w:val="center"/>
            <w:hideMark/>
          </w:tcPr>
          <w:p w14:paraId="65763930" w14:textId="77777777" w:rsidR="00270DDA" w:rsidRPr="0035641B" w:rsidRDefault="00270DDA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E1F2888" wp14:editId="4C62C352">
                  <wp:extent cx="133350" cy="152400"/>
                  <wp:effectExtent l="0" t="0" r="0" b="0"/>
                  <wp:docPr id="92" name="Image 9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  <w:hideMark/>
          </w:tcPr>
          <w:p w14:paraId="037CE140" w14:textId="77777777" w:rsidR="00270DDA" w:rsidRPr="0035641B" w:rsidRDefault="00270DDA" w:rsidP="00E142A2">
            <w:pPr>
              <w:jc w:val="left"/>
              <w:rPr>
                <w:lang w:eastAsia="fr-CA"/>
              </w:rPr>
            </w:pPr>
            <w:proofErr w:type="spellStart"/>
            <w:r w:rsidRPr="00486D09">
              <w:rPr>
                <w:b/>
                <w:color w:val="548DD4" w:themeColor="text2" w:themeTint="99"/>
              </w:rPr>
              <w:t>Chanson</w:t>
            </w:r>
            <w:r>
              <w:rPr>
                <w:b/>
                <w:color w:val="548DD4" w:themeColor="text2" w:themeTint="99"/>
              </w:rPr>
              <w:t>WMA</w:t>
            </w:r>
            <w:proofErr w:type="spellEnd"/>
          </w:p>
        </w:tc>
        <w:tc>
          <w:tcPr>
            <w:tcW w:w="6352" w:type="dxa"/>
            <w:vAlign w:val="center"/>
            <w:hideMark/>
          </w:tcPr>
          <w:p w14:paraId="68D9FC8F" w14:textId="77777777" w:rsidR="00270DDA" w:rsidRDefault="00270DDA" w:rsidP="00E142A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000000"/>
              </w:rPr>
            </w:pPr>
            <w:proofErr w:type="gramStart"/>
            <w:r>
              <w:rPr>
                <w:rFonts w:ascii="Consolas" w:hAnsi="Consolas"/>
                <w:color w:val="2B91AF"/>
              </w:rPr>
              <w:t>ChansonWMA</w:t>
            </w:r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pRepertoire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pArtiste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pTitre</w:t>
            </w:r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int</w:t>
            </w:r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1F377F"/>
              </w:rPr>
              <w:t>pAnnée</w:t>
            </w:r>
            <w:r>
              <w:rPr>
                <w:rFonts w:ascii="Consolas" w:hAnsi="Consolas"/>
                <w:color w:val="000000"/>
              </w:rPr>
              <w:t>): </w:t>
            </w:r>
            <w:r>
              <w:rPr>
                <w:rFonts w:ascii="Consolas" w:hAnsi="Consolas"/>
                <w:color w:val="0000FF"/>
              </w:rPr>
              <w:t>base</w:t>
            </w:r>
            <w:r>
              <w:rPr>
                <w:rFonts w:ascii="Consolas" w:hAnsi="Consolas"/>
                <w:color w:val="000000"/>
              </w:rPr>
              <w:t>(pRepertoire, pArtiste, pTitre, pAnnée)</w:t>
            </w:r>
          </w:p>
          <w:p w14:paraId="57834E34" w14:textId="2CEBBB85" w:rsidR="00270DDA" w:rsidRPr="00B52A5E" w:rsidRDefault="00270DDA" w:rsidP="00EE5E38">
            <w:pPr>
              <w:ind w:left="97" w:right="191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avec les données passées en paramètres en appelant le constructeur de la classe de base.</w:t>
            </w:r>
          </w:p>
        </w:tc>
      </w:tr>
      <w:tr w:rsidR="00270DDA" w:rsidRPr="001357CB" w14:paraId="00BA87AA" w14:textId="77777777" w:rsidTr="00E142A2">
        <w:trPr>
          <w:tblCellSpacing w:w="15" w:type="dxa"/>
        </w:trPr>
        <w:tc>
          <w:tcPr>
            <w:tcW w:w="634" w:type="dxa"/>
            <w:vAlign w:val="center"/>
          </w:tcPr>
          <w:p w14:paraId="5C131991" w14:textId="77777777" w:rsidR="00270DDA" w:rsidRPr="0035641B" w:rsidRDefault="00270DDA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3EBF96F" wp14:editId="0ECCC63C">
                  <wp:extent cx="133350" cy="152400"/>
                  <wp:effectExtent l="0" t="0" r="0" b="0"/>
                  <wp:docPr id="93" name="Image 9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27F31266" w14:textId="678A3A10" w:rsidR="00270DDA" w:rsidRPr="00A6625B" w:rsidRDefault="00270DDA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LireEntete</w:t>
            </w:r>
            <w:proofErr w:type="spellEnd"/>
          </w:p>
        </w:tc>
        <w:tc>
          <w:tcPr>
            <w:tcW w:w="6352" w:type="dxa"/>
            <w:vAlign w:val="center"/>
          </w:tcPr>
          <w:p w14:paraId="3315901F" w14:textId="77777777" w:rsidR="00270DDA" w:rsidRP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)</w:t>
            </w:r>
          </w:p>
          <w:p w14:paraId="5D46D086" w14:textId="77777777" w:rsidR="00270DDA" w:rsidRPr="001357CB" w:rsidRDefault="00270DDA" w:rsidP="00EE5E38">
            <w:pPr>
              <w:ind w:left="97" w:right="191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Lit la premiere ligne du fichier de la chanson et initialise les champs de la chanson (codage,titre, artiste et année de création de la chanson)</w:t>
            </w:r>
          </w:p>
        </w:tc>
      </w:tr>
      <w:tr w:rsidR="00270DDA" w:rsidRPr="00486D09" w14:paraId="5E141D3D" w14:textId="77777777" w:rsidTr="00E142A2">
        <w:trPr>
          <w:trHeight w:val="908"/>
          <w:tblCellSpacing w:w="15" w:type="dxa"/>
        </w:trPr>
        <w:tc>
          <w:tcPr>
            <w:tcW w:w="634" w:type="dxa"/>
            <w:vAlign w:val="center"/>
          </w:tcPr>
          <w:p w14:paraId="0EF33637" w14:textId="77777777" w:rsidR="00270DDA" w:rsidRDefault="00270DDA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0DD9408" wp14:editId="2F84E580">
                  <wp:extent cx="133350" cy="152400"/>
                  <wp:effectExtent l="0" t="0" r="0" b="0"/>
                  <wp:docPr id="28" name="Image 2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22A6E070" w14:textId="412EE38A" w:rsidR="00270DDA" w:rsidRPr="007B7476" w:rsidRDefault="00270DDA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1357CB">
              <w:rPr>
                <w:b/>
                <w:color w:val="548DD4" w:themeColor="text2" w:themeTint="99"/>
              </w:rPr>
              <w:t>LireParoles</w:t>
            </w:r>
            <w:proofErr w:type="spellEnd"/>
          </w:p>
        </w:tc>
        <w:tc>
          <w:tcPr>
            <w:tcW w:w="6352" w:type="dxa"/>
            <w:vAlign w:val="center"/>
          </w:tcPr>
          <w:p w14:paraId="76FCFB71" w14:textId="77777777" w:rsidR="00270DDA" w:rsidRP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LireParoles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StreamReader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624722EF" w14:textId="54E8FB61" w:rsidR="00270DDA" w:rsidRDefault="00270DDA" w:rsidP="00EE5E38">
            <w:pPr>
              <w:ind w:left="97" w:right="191"/>
              <w:rPr>
                <w:noProof/>
                <w:lang w:eastAsia="fr-FR"/>
              </w:rPr>
            </w:pPr>
            <w:r w:rsidRPr="00B779FA">
              <w:rPr>
                <w:noProof/>
                <w:lang w:eastAsia="fr-FR"/>
              </w:rPr>
              <w:t xml:space="preserve"> 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Récupère les paroles de la chanson à partir du fichier passé en paramètre, les décode selon le format WMA et les retourne.</w:t>
            </w:r>
          </w:p>
        </w:tc>
      </w:tr>
      <w:tr w:rsidR="00270DDA" w:rsidRPr="00CA562B" w14:paraId="7F1587B1" w14:textId="77777777" w:rsidTr="00E142A2">
        <w:trPr>
          <w:trHeight w:val="1820"/>
          <w:tblCellSpacing w:w="15" w:type="dxa"/>
        </w:trPr>
        <w:tc>
          <w:tcPr>
            <w:tcW w:w="634" w:type="dxa"/>
            <w:vAlign w:val="center"/>
          </w:tcPr>
          <w:p w14:paraId="44B29503" w14:textId="552DCB5D" w:rsidR="00270DDA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8DF96C9" wp14:editId="14A87B5B">
                  <wp:extent cx="133350" cy="152400"/>
                  <wp:effectExtent l="0" t="0" r="0" b="0"/>
                  <wp:docPr id="51" name="Image 5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5A1AE56D" w14:textId="1E911FD6" w:rsidR="00270DDA" w:rsidRPr="00A6625B" w:rsidRDefault="00270DDA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BE2ADB">
              <w:rPr>
                <w:b/>
                <w:color w:val="548DD4" w:themeColor="text2" w:themeTint="99"/>
              </w:rPr>
              <w:t>EcrireEntete</w:t>
            </w:r>
            <w:proofErr w:type="spellEnd"/>
          </w:p>
        </w:tc>
        <w:tc>
          <w:tcPr>
            <w:tcW w:w="6352" w:type="dxa"/>
            <w:vAlign w:val="center"/>
          </w:tcPr>
          <w:p w14:paraId="54E07484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EcrireEntete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1E2D7B3" w14:textId="77777777" w:rsidR="00270DDA" w:rsidRPr="00EE5E38" w:rsidRDefault="00270DDA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Génère un numéro de codage entre 3 et 15 et écrit une ligne dans le fichier passé en paramètre. Cette ligne correspond à l’entête du fichier et contient les informations sur la chanson et représentées sous le format suivant :</w:t>
            </w:r>
          </w:p>
          <w:p w14:paraId="3679CF83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color w:val="74531F"/>
                <w:sz w:val="16"/>
                <w:szCs w:val="16"/>
              </w:rPr>
              <w:t>codage</w:t>
            </w:r>
            <w:proofErr w:type="gramEnd"/>
            <w:r>
              <w:rPr>
                <w:rFonts w:ascii="Consolas" w:hAnsi="Consolas"/>
                <w:color w:val="74531F"/>
                <w:sz w:val="16"/>
                <w:szCs w:val="16"/>
              </w:rPr>
              <w:t xml:space="preserve"> /année de création / titre de la chanson / nom de l’artiste</w:t>
            </w:r>
          </w:p>
          <w:p w14:paraId="7A1A9420" w14:textId="77777777" w:rsidR="00270DDA" w:rsidRPr="00EE5E38" w:rsidRDefault="00270DDA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Exemple :</w:t>
            </w:r>
          </w:p>
          <w:p w14:paraId="68B19106" w14:textId="77777777" w:rsidR="00270DDA" w:rsidRPr="00866030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  <w:sz w:val="16"/>
                <w:szCs w:val="16"/>
                <w:lang w:val="en-CA"/>
              </w:rPr>
            </w:pPr>
            <w:r w:rsidRPr="00866030">
              <w:rPr>
                <w:rFonts w:ascii="Consolas" w:hAnsi="Consolas"/>
                <w:color w:val="74531F"/>
                <w:sz w:val="16"/>
                <w:szCs w:val="16"/>
                <w:lang w:val="en-CA"/>
              </w:rPr>
              <w:t xml:space="preserve">14 / 2019 / Bad Guy /    Billie </w:t>
            </w:r>
            <w:proofErr w:type="spellStart"/>
            <w:r w:rsidRPr="00866030">
              <w:rPr>
                <w:rFonts w:ascii="Consolas" w:hAnsi="Consolas"/>
                <w:color w:val="74531F"/>
                <w:sz w:val="16"/>
                <w:szCs w:val="16"/>
                <w:lang w:val="en-CA"/>
              </w:rPr>
              <w:t>Eilish</w:t>
            </w:r>
            <w:proofErr w:type="spellEnd"/>
            <w:r w:rsidRPr="00866030">
              <w:rPr>
                <w:rFonts w:ascii="Consolas" w:hAnsi="Consolas"/>
                <w:color w:val="74531F"/>
                <w:sz w:val="16"/>
                <w:szCs w:val="16"/>
                <w:lang w:val="en-CA"/>
              </w:rPr>
              <w:t xml:space="preserve">  </w:t>
            </w:r>
          </w:p>
        </w:tc>
      </w:tr>
      <w:tr w:rsidR="00270DDA" w:rsidRPr="00CE0461" w14:paraId="7322FB5C" w14:textId="77777777" w:rsidTr="004A12AD">
        <w:trPr>
          <w:trHeight w:val="1612"/>
          <w:tblCellSpacing w:w="15" w:type="dxa"/>
        </w:trPr>
        <w:tc>
          <w:tcPr>
            <w:tcW w:w="634" w:type="dxa"/>
            <w:vAlign w:val="center"/>
          </w:tcPr>
          <w:p w14:paraId="78037C72" w14:textId="29B5D890" w:rsidR="00270DDA" w:rsidRPr="00866030" w:rsidRDefault="00A6625B" w:rsidP="00E142A2">
            <w:pPr>
              <w:jc w:val="center"/>
              <w:rPr>
                <w:noProof/>
                <w:lang w:val="en-CA" w:eastAsia="fr-CA"/>
              </w:rPr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4041DBF6" wp14:editId="39A0496E">
                  <wp:extent cx="133350" cy="152400"/>
                  <wp:effectExtent l="0" t="0" r="0" b="0"/>
                  <wp:docPr id="50" name="Image 5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dxa"/>
            <w:vAlign w:val="center"/>
          </w:tcPr>
          <w:p w14:paraId="3C088CB3" w14:textId="407F1D0C" w:rsidR="00270DDA" w:rsidRPr="00A6625B" w:rsidRDefault="00270DDA" w:rsidP="00A6625B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853353">
              <w:rPr>
                <w:b/>
                <w:color w:val="548DD4" w:themeColor="text2" w:themeTint="99"/>
              </w:rPr>
              <w:t>EcrireParoles</w:t>
            </w:r>
            <w:proofErr w:type="spellEnd"/>
          </w:p>
        </w:tc>
        <w:tc>
          <w:tcPr>
            <w:tcW w:w="6352" w:type="dxa"/>
            <w:vAlign w:val="center"/>
          </w:tcPr>
          <w:p w14:paraId="2F0A85CC" w14:textId="77777777" w:rsidR="00270DDA" w:rsidRDefault="00270DDA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EcrireParoles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StreamWriter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pobjFichier</w:t>
            </w:r>
            <w:proofErr w:type="spellEnd"/>
            <w:r>
              <w:rPr>
                <w:rFonts w:ascii="Consolas" w:hAnsi="Consolas"/>
                <w:color w:val="000000"/>
              </w:rPr>
              <w:t>,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pParoles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FFCDFD0" w14:textId="04369520" w:rsidR="00270DDA" w:rsidRPr="00946143" w:rsidRDefault="00270DDA" w:rsidP="00EE5E38">
            <w:pPr>
              <w:ind w:left="97" w:right="191"/>
              <w:rPr>
                <w:noProof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Encode les paroles re</w:t>
            </w:r>
            <w:r w:rsid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ç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ue</w:t>
            </w:r>
            <w:r w:rsid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s</w:t>
            </w: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 en paramètre au format WMA, ensuite écrit ses paraoles encodées dans le fichier passé en paramètre.</w:t>
            </w:r>
          </w:p>
        </w:tc>
      </w:tr>
    </w:tbl>
    <w:p w14:paraId="54B7455B" w14:textId="15EC855C" w:rsidR="004A12AD" w:rsidRDefault="004A12AD"/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3402"/>
        <w:gridCol w:w="6964"/>
      </w:tblGrid>
      <w:tr w:rsidR="00EE5E38" w:rsidRPr="0035641B" w14:paraId="2D09FCA3" w14:textId="77777777" w:rsidTr="007B7476">
        <w:trPr>
          <w:trHeight w:val="240"/>
          <w:tblCellSpacing w:w="15" w:type="dxa"/>
        </w:trPr>
        <w:tc>
          <w:tcPr>
            <w:tcW w:w="10724" w:type="dxa"/>
            <w:gridSpan w:val="3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9C3F139" w14:textId="6A1C24A9" w:rsidR="00EE5E38" w:rsidRDefault="00EE5E38" w:rsidP="00E142A2">
            <w:pPr>
              <w:pStyle w:val="PrformatHTML"/>
              <w:shd w:val="clear" w:color="auto" w:fill="FFFFFF"/>
              <w:jc w:val="center"/>
              <w:rPr>
                <w:b/>
                <w:noProof/>
                <w:color w:val="008080"/>
                <w:sz w:val="32"/>
                <w:szCs w:val="32"/>
              </w:rPr>
            </w:pPr>
            <w:r>
              <w:rPr>
                <w:b/>
                <w:noProof/>
                <w:color w:val="008080"/>
                <w:sz w:val="32"/>
                <w:szCs w:val="32"/>
              </w:rPr>
              <w:t>IBaladeur</w:t>
            </w:r>
          </w:p>
        </w:tc>
      </w:tr>
      <w:tr w:rsidR="00A6625B" w:rsidRPr="0035641B" w14:paraId="10682564" w14:textId="77777777" w:rsidTr="00A6625B">
        <w:trPr>
          <w:trHeight w:val="486"/>
          <w:tblCellSpacing w:w="15" w:type="dxa"/>
        </w:trPr>
        <w:tc>
          <w:tcPr>
            <w:tcW w:w="10724" w:type="dxa"/>
            <w:gridSpan w:val="3"/>
            <w:vAlign w:val="center"/>
          </w:tcPr>
          <w:p w14:paraId="37A6ADD9" w14:textId="631297B8" w:rsidR="00A6625B" w:rsidRPr="0035641B" w:rsidRDefault="00A6625B" w:rsidP="00A6625B">
            <w:pPr>
              <w:jc w:val="center"/>
              <w:rPr>
                <w:b/>
                <w:bCs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5B5362BB" wp14:editId="28FF8790">
                  <wp:extent cx="3152381" cy="2171429"/>
                  <wp:effectExtent l="0" t="0" r="0" b="635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5B" w:rsidRPr="0035641B" w14:paraId="61BC407C" w14:textId="77777777" w:rsidTr="007B7476">
        <w:trPr>
          <w:trHeight w:val="486"/>
          <w:tblCellSpacing w:w="15" w:type="dxa"/>
        </w:trPr>
        <w:tc>
          <w:tcPr>
            <w:tcW w:w="3775" w:type="dxa"/>
            <w:gridSpan w:val="2"/>
            <w:vAlign w:val="center"/>
            <w:hideMark/>
          </w:tcPr>
          <w:p w14:paraId="066F32B7" w14:textId="77777777" w:rsidR="00A6625B" w:rsidRPr="0035641B" w:rsidRDefault="00A6625B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919" w:type="dxa"/>
            <w:vAlign w:val="center"/>
            <w:hideMark/>
          </w:tcPr>
          <w:p w14:paraId="72F95199" w14:textId="77777777" w:rsidR="00A6625B" w:rsidRPr="0035641B" w:rsidRDefault="00A6625B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A6625B" w:rsidRPr="0035641B" w14:paraId="32BA0147" w14:textId="77777777" w:rsidTr="007B7476">
        <w:trPr>
          <w:trHeight w:val="422"/>
          <w:tblCellSpacing w:w="15" w:type="dxa"/>
        </w:trPr>
        <w:tc>
          <w:tcPr>
            <w:tcW w:w="373" w:type="dxa"/>
            <w:vAlign w:val="center"/>
          </w:tcPr>
          <w:p w14:paraId="0E02B017" w14:textId="77777777" w:rsidR="00A6625B" w:rsidRDefault="00A6625B" w:rsidP="00E142A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166153BF" wp14:editId="2ED67A9D">
                  <wp:extent cx="161925" cy="171450"/>
                  <wp:effectExtent l="0" t="0" r="0" b="0"/>
                  <wp:docPr id="41" name="Image 41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182A0A12" w14:textId="77777777" w:rsidR="00A6625B" w:rsidRPr="00946143" w:rsidRDefault="00A6625B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C163C3">
              <w:rPr>
                <w:b/>
                <w:color w:val="548DD4" w:themeColor="text2" w:themeTint="99"/>
              </w:rPr>
              <w:t>NbChansons</w:t>
            </w:r>
            <w:proofErr w:type="spellEnd"/>
          </w:p>
        </w:tc>
        <w:tc>
          <w:tcPr>
            <w:tcW w:w="6919" w:type="dxa"/>
            <w:vAlign w:val="center"/>
          </w:tcPr>
          <w:p w14:paraId="1FD1125B" w14:textId="77777777" w:rsidR="00A6625B" w:rsidRPr="00F71ABB" w:rsidRDefault="00A6625B" w:rsidP="00EE5E38">
            <w:pPr>
              <w:ind w:left="97" w:right="191"/>
              <w:rPr>
                <w:szCs w:val="20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nombre de chansons.</w:t>
            </w:r>
          </w:p>
        </w:tc>
      </w:tr>
      <w:tr w:rsidR="00A6625B" w:rsidRPr="0035641B" w14:paraId="285E6A66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4A6D016A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EE6F96D" wp14:editId="2DFBBA78">
                  <wp:extent cx="133350" cy="152400"/>
                  <wp:effectExtent l="0" t="0" r="0" b="0"/>
                  <wp:docPr id="44" name="Image 4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6291284F" w14:textId="26C8E5C5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AfficherLesChansons</w:t>
            </w:r>
            <w:proofErr w:type="spellEnd"/>
          </w:p>
        </w:tc>
        <w:tc>
          <w:tcPr>
            <w:tcW w:w="6919" w:type="dxa"/>
            <w:vAlign w:val="center"/>
          </w:tcPr>
          <w:p w14:paraId="75C45742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AfficherLesChansons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ListView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pListView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85462C9" w14:textId="77777777" w:rsidR="00A6625B" w:rsidRPr="00946143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Affiche la liste des chansons dans la pListView passée en paramètre.</w:t>
            </w:r>
          </w:p>
        </w:tc>
      </w:tr>
      <w:tr w:rsidR="00A6625B" w:rsidRPr="0035641B" w14:paraId="70E8CC52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4924996E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D2D486A" wp14:editId="3D3FD48A">
                  <wp:extent cx="133350" cy="152400"/>
                  <wp:effectExtent l="0" t="0" r="0" b="0"/>
                  <wp:docPr id="45" name="Image 4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691CCC67" w14:textId="52430F1D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ChansonAt</w:t>
            </w:r>
            <w:proofErr w:type="spellEnd"/>
          </w:p>
        </w:tc>
        <w:tc>
          <w:tcPr>
            <w:tcW w:w="6919" w:type="dxa"/>
            <w:vAlign w:val="center"/>
          </w:tcPr>
          <w:p w14:paraId="10DA6D0E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ChansonAt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26965933" w14:textId="77777777" w:rsidR="00A6625B" w:rsidRPr="00F50230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la chanson à l’index pIndex passé en paramètre.</w:t>
            </w:r>
          </w:p>
        </w:tc>
      </w:tr>
      <w:tr w:rsidR="007B7476" w:rsidRPr="0035641B" w14:paraId="46C7527C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3F05DB1F" w14:textId="248C773B" w:rsidR="007B7476" w:rsidRDefault="007B7476" w:rsidP="007B7476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BC6CCF4" wp14:editId="54B18129">
                  <wp:extent cx="133350" cy="152400"/>
                  <wp:effectExtent l="0" t="0" r="0" b="0"/>
                  <wp:docPr id="43" name="Image 4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5EB403AF" w14:textId="38B4D78A" w:rsidR="007B7476" w:rsidRDefault="007B7476" w:rsidP="007B7476">
            <w:pPr>
              <w:jc w:val="left"/>
              <w:rPr>
                <w:rFonts w:ascii="Consolas" w:hAnsi="Consolas"/>
                <w:color w:val="74531F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ConstruireLaListeDesChansons</w:t>
            </w:r>
            <w:proofErr w:type="spellEnd"/>
          </w:p>
        </w:tc>
        <w:tc>
          <w:tcPr>
            <w:tcW w:w="6919" w:type="dxa"/>
            <w:vAlign w:val="center"/>
          </w:tcPr>
          <w:p w14:paraId="7DAC84CB" w14:textId="77777777" w:rsidR="007B7476" w:rsidRDefault="007B7476" w:rsidP="007B7476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void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74531F"/>
              </w:rPr>
              <w:t>ConstruireLaListeDesChansons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14:paraId="3AFE3F18" w14:textId="26184640" w:rsidR="00C32FD6" w:rsidRDefault="004A12AD" w:rsidP="007B7476">
            <w:pPr>
              <w:pStyle w:val="PrformatHTML"/>
              <w:shd w:val="clear" w:color="auto" w:fill="FFFFFF"/>
              <w:rPr>
                <w:rFonts w:ascii="Consolas" w:hAnsi="Consolas"/>
                <w:color w:val="74531F"/>
              </w:rPr>
            </w:pPr>
            <w:r>
              <w:rPr>
                <w:rFonts w:asciiTheme="minorHAnsi" w:hAnsiTheme="minorHAnsi" w:cstheme="minorHAnsi"/>
                <w:noProof/>
                <w:sz w:val="24"/>
                <w:lang w:eastAsia="fr-FR"/>
              </w:rPr>
              <w:t>Récupère la liste des fichiers dans le dossier Chansons, instancie selon le cas des objets des classes dérivées de la classe Chanson.</w:t>
            </w:r>
          </w:p>
        </w:tc>
      </w:tr>
      <w:tr w:rsidR="00A6625B" w:rsidRPr="0035641B" w14:paraId="2A20677E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2DF35AFA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4C9774A" wp14:editId="4FF244D2">
                  <wp:extent cx="133350" cy="152400"/>
                  <wp:effectExtent l="0" t="0" r="0" b="0"/>
                  <wp:docPr id="46" name="Image 4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584F5960" w14:textId="71A799FB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ConvertirVersAAC</w:t>
            </w:r>
            <w:proofErr w:type="spellEnd"/>
          </w:p>
        </w:tc>
        <w:tc>
          <w:tcPr>
            <w:tcW w:w="6919" w:type="dxa"/>
            <w:vAlign w:val="center"/>
          </w:tcPr>
          <w:p w14:paraId="77249BE7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ConvertirVersAAC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bookmarkStart w:id="1" w:name="_GoBack"/>
            <w:bookmarkEnd w:id="1"/>
          </w:p>
          <w:p w14:paraId="527DD990" w14:textId="2F8E3D59" w:rsidR="00A6625B" w:rsidRPr="00EE5E38" w:rsidRDefault="00A6625B" w:rsidP="00E142A2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ChansonAAC à partir de la chanson à l’index pIndex, enregistre les paroles et supprime le fichier du format précédent.</w:t>
            </w:r>
          </w:p>
          <w:p w14:paraId="411051D6" w14:textId="77777777" w:rsidR="00A6625B" w:rsidRPr="00F50230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2729AC42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382F2411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C471E8F" wp14:editId="6F6C077F">
                  <wp:extent cx="133350" cy="152400"/>
                  <wp:effectExtent l="0" t="0" r="0" b="0"/>
                  <wp:docPr id="47" name="Image 4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7D24B6DB" w14:textId="45CB3934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r w:rsidRPr="007B7476">
              <w:rPr>
                <w:b/>
                <w:color w:val="548DD4" w:themeColor="text2" w:themeTint="99"/>
              </w:rPr>
              <w:t>ConvertirVersMP3</w:t>
            </w:r>
          </w:p>
        </w:tc>
        <w:tc>
          <w:tcPr>
            <w:tcW w:w="6919" w:type="dxa"/>
            <w:vAlign w:val="center"/>
          </w:tcPr>
          <w:p w14:paraId="0487FDC7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74531F"/>
              </w:rPr>
              <w:t>ConvertirVersMP3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701F657A" w14:textId="77777777" w:rsidR="00A6625B" w:rsidRPr="00EE5E38" w:rsidRDefault="00A6625B" w:rsidP="00E142A2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ChansonMP3 à partir de la chanson à l’index pIndex, enregistre les paroles et supprime le fichier du format précédent.</w:t>
            </w:r>
          </w:p>
          <w:p w14:paraId="7F84DD45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7D307210" w14:textId="77777777" w:rsidTr="007B7476">
        <w:trPr>
          <w:tblCellSpacing w:w="15" w:type="dxa"/>
        </w:trPr>
        <w:tc>
          <w:tcPr>
            <w:tcW w:w="373" w:type="dxa"/>
            <w:vAlign w:val="center"/>
          </w:tcPr>
          <w:p w14:paraId="04C23420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E689224" wp14:editId="2CBB446C">
                  <wp:extent cx="133350" cy="152400"/>
                  <wp:effectExtent l="0" t="0" r="0" b="0"/>
                  <wp:docPr id="48" name="Image 4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vAlign w:val="center"/>
          </w:tcPr>
          <w:p w14:paraId="720ACF47" w14:textId="205E6605" w:rsidR="00A6625B" w:rsidRPr="00A6625B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ConvertirVersWMA</w:t>
            </w:r>
            <w:proofErr w:type="spellEnd"/>
          </w:p>
        </w:tc>
        <w:tc>
          <w:tcPr>
            <w:tcW w:w="6919" w:type="dxa"/>
            <w:vAlign w:val="center"/>
          </w:tcPr>
          <w:p w14:paraId="23BED546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ConvertirVersWMA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6B08A948" w14:textId="7ED44BFB" w:rsidR="00A6625B" w:rsidRPr="00EE5E38" w:rsidRDefault="00A6625B" w:rsidP="00E142A2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ChansonWMA à partir de la chanson à l’index pIndex, enregistre les paroles et supprime le fichier du format précédent.</w:t>
            </w:r>
          </w:p>
          <w:p w14:paraId="46531A9A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</w:tbl>
    <w:p w14:paraId="0DF54C9A" w14:textId="168878A1" w:rsidR="00A6625B" w:rsidRDefault="00A6625B">
      <w:pPr>
        <w:jc w:val="left"/>
        <w:rPr>
          <w:rFonts w:ascii="Consolas" w:hAnsi="Consolas" w:cs="Consolas"/>
          <w:sz w:val="19"/>
          <w:szCs w:val="19"/>
          <w:lang w:eastAsia="fr-CA"/>
        </w:rPr>
      </w:pPr>
      <w:r>
        <w:rPr>
          <w:rFonts w:ascii="Consolas" w:hAnsi="Consolas" w:cs="Consolas"/>
          <w:sz w:val="19"/>
          <w:szCs w:val="19"/>
          <w:lang w:eastAsia="fr-CA"/>
        </w:rPr>
        <w:br w:type="page"/>
      </w:r>
    </w:p>
    <w:tbl>
      <w:tblPr>
        <w:tblW w:w="10784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460"/>
        <w:gridCol w:w="6964"/>
      </w:tblGrid>
      <w:tr w:rsidR="00A6625B" w:rsidRPr="0035641B" w14:paraId="7BE43617" w14:textId="77777777" w:rsidTr="00E142A2">
        <w:trPr>
          <w:trHeight w:val="240"/>
          <w:tblCellSpacing w:w="15" w:type="dxa"/>
        </w:trPr>
        <w:tc>
          <w:tcPr>
            <w:tcW w:w="1072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BC67BA" w14:textId="77777777" w:rsidR="00A6625B" w:rsidRPr="008754AD" w:rsidRDefault="00A6625B" w:rsidP="00E142A2">
            <w:pPr>
              <w:pStyle w:val="PrformatHTML"/>
              <w:shd w:val="clear" w:color="auto" w:fill="FFFFFF"/>
              <w:jc w:val="center"/>
              <w:rPr>
                <w:b/>
                <w:bCs/>
                <w:sz w:val="32"/>
                <w:szCs w:val="32"/>
              </w:rPr>
            </w:pPr>
            <w:r w:rsidRPr="00C163C3">
              <w:rPr>
                <w:b/>
                <w:noProof/>
                <w:color w:val="008080"/>
                <w:sz w:val="32"/>
                <w:szCs w:val="32"/>
              </w:rPr>
              <w:lastRenderedPageBreak/>
              <w:t>Baladeur</w:t>
            </w:r>
            <w:r>
              <w:rPr>
                <w:b/>
                <w:noProof/>
                <w:color w:val="008080"/>
                <w:sz w:val="32"/>
                <w:szCs w:val="32"/>
              </w:rPr>
              <w:t> :IBaladeur</w:t>
            </w:r>
          </w:p>
        </w:tc>
      </w:tr>
      <w:tr w:rsidR="00A6625B" w:rsidRPr="0035641B" w14:paraId="2F3553A8" w14:textId="77777777" w:rsidTr="007B7476">
        <w:trPr>
          <w:trHeight w:val="486"/>
          <w:tblCellSpacing w:w="15" w:type="dxa"/>
        </w:trPr>
        <w:tc>
          <w:tcPr>
            <w:tcW w:w="3775" w:type="dxa"/>
            <w:gridSpan w:val="2"/>
            <w:vAlign w:val="center"/>
          </w:tcPr>
          <w:p w14:paraId="7CFC034B" w14:textId="77777777" w:rsidR="00A6625B" w:rsidRDefault="00A6625B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noProof/>
              </w:rPr>
              <w:drawing>
                <wp:inline distT="0" distB="0" distL="0" distR="0" wp14:anchorId="60630BEC" wp14:editId="52CD55D1">
                  <wp:extent cx="2174240" cy="1941195"/>
                  <wp:effectExtent l="0" t="0" r="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9" w:type="dxa"/>
            <w:vAlign w:val="center"/>
          </w:tcPr>
          <w:p w14:paraId="6B1746A9" w14:textId="77777777" w:rsidR="00A6625B" w:rsidRPr="00004EC0" w:rsidRDefault="00A6625B" w:rsidP="00E142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Copier les déclarations suivantes dans la classe</w:t>
            </w:r>
            <w: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Baladeur</w:t>
            </w:r>
          </w:p>
          <w:p w14:paraId="76FEA951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private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0000FF"/>
              </w:rPr>
              <w:t>const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> NOM_RÉPERTOIRE = </w:t>
            </w:r>
            <w:r>
              <w:rPr>
                <w:rFonts w:ascii="Consolas" w:hAnsi="Consolas"/>
                <w:color w:val="A31515"/>
              </w:rPr>
              <w:t>"Chansons"</w:t>
            </w:r>
            <w:r>
              <w:rPr>
                <w:rFonts w:ascii="Consolas" w:hAnsi="Consolas"/>
                <w:color w:val="000000"/>
              </w:rPr>
              <w:t>;</w:t>
            </w:r>
          </w:p>
          <w:p w14:paraId="22B2863C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private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r w:rsidRPr="007B7476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/>
                <w:color w:val="000000"/>
              </w:rPr>
              <w:t>&lt;</w:t>
            </w:r>
            <w:r w:rsidRPr="007B7476">
              <w:rPr>
                <w:rFonts w:ascii="Consolas" w:hAnsi="Consolas" w:cs="Consolas"/>
                <w:color w:val="2B91AF"/>
                <w:sz w:val="19"/>
                <w:szCs w:val="19"/>
              </w:rPr>
              <w:t>Chanson</w:t>
            </w:r>
            <w:r>
              <w:rPr>
                <w:rFonts w:ascii="Consolas" w:hAnsi="Consolas"/>
                <w:color w:val="000000"/>
              </w:rPr>
              <w:t>&gt; </w:t>
            </w:r>
            <w:proofErr w:type="spellStart"/>
            <w:r>
              <w:rPr>
                <w:rFonts w:ascii="Consolas" w:hAnsi="Consolas"/>
                <w:color w:val="000000"/>
              </w:rPr>
              <w:t>m_colChansons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14:paraId="35D45E60" w14:textId="77777777" w:rsidR="00A6625B" w:rsidRPr="0035641B" w:rsidRDefault="00A6625B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 xml:space="preserve"> </w:t>
            </w:r>
          </w:p>
        </w:tc>
      </w:tr>
      <w:tr w:rsidR="00A6625B" w:rsidRPr="0035641B" w14:paraId="5141286B" w14:textId="77777777" w:rsidTr="007B7476">
        <w:trPr>
          <w:trHeight w:val="486"/>
          <w:tblCellSpacing w:w="15" w:type="dxa"/>
        </w:trPr>
        <w:tc>
          <w:tcPr>
            <w:tcW w:w="3775" w:type="dxa"/>
            <w:gridSpan w:val="2"/>
            <w:vAlign w:val="center"/>
            <w:hideMark/>
          </w:tcPr>
          <w:p w14:paraId="2BD71226" w14:textId="77777777" w:rsidR="00A6625B" w:rsidRPr="0035641B" w:rsidRDefault="00A6625B" w:rsidP="00E142A2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919" w:type="dxa"/>
            <w:vAlign w:val="center"/>
            <w:hideMark/>
          </w:tcPr>
          <w:p w14:paraId="74E00588" w14:textId="77777777" w:rsidR="00A6625B" w:rsidRPr="0035641B" w:rsidRDefault="00A6625B" w:rsidP="00E142A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A6625B" w:rsidRPr="0035641B" w14:paraId="71454A26" w14:textId="77777777" w:rsidTr="007B7476">
        <w:trPr>
          <w:trHeight w:val="422"/>
          <w:tblCellSpacing w:w="15" w:type="dxa"/>
        </w:trPr>
        <w:tc>
          <w:tcPr>
            <w:tcW w:w="315" w:type="dxa"/>
            <w:vAlign w:val="center"/>
          </w:tcPr>
          <w:p w14:paraId="4BB86E02" w14:textId="77777777" w:rsidR="00A6625B" w:rsidRDefault="00A6625B" w:rsidP="00E142A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2A622126" wp14:editId="119E69B4">
                  <wp:extent cx="161925" cy="171450"/>
                  <wp:effectExtent l="0" t="0" r="0" b="0"/>
                  <wp:docPr id="30" name="Image 30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7D611418" w14:textId="77777777" w:rsidR="00A6625B" w:rsidRPr="00946143" w:rsidRDefault="00A6625B" w:rsidP="00E142A2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C163C3">
              <w:rPr>
                <w:b/>
                <w:color w:val="548DD4" w:themeColor="text2" w:themeTint="99"/>
              </w:rPr>
              <w:t>NbChansons</w:t>
            </w:r>
            <w:proofErr w:type="spellEnd"/>
          </w:p>
        </w:tc>
        <w:tc>
          <w:tcPr>
            <w:tcW w:w="6919" w:type="dxa"/>
            <w:vAlign w:val="center"/>
          </w:tcPr>
          <w:p w14:paraId="104CE6F7" w14:textId="77777777" w:rsidR="00A6625B" w:rsidRPr="00EE5E38" w:rsidRDefault="00A6625B" w:rsidP="00EE5E38">
            <w:pPr>
              <w:ind w:left="97" w:right="191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le nombre de chansons.</w:t>
            </w:r>
          </w:p>
        </w:tc>
      </w:tr>
      <w:tr w:rsidR="00A6625B" w:rsidRPr="0035641B" w14:paraId="42B349E4" w14:textId="77777777" w:rsidTr="007B7476">
        <w:trPr>
          <w:trHeight w:val="167"/>
          <w:tblCellSpacing w:w="15" w:type="dxa"/>
        </w:trPr>
        <w:tc>
          <w:tcPr>
            <w:tcW w:w="315" w:type="dxa"/>
            <w:vAlign w:val="center"/>
            <w:hideMark/>
          </w:tcPr>
          <w:p w14:paraId="0A3A8B65" w14:textId="77777777" w:rsidR="00A6625B" w:rsidRPr="0035641B" w:rsidRDefault="00A6625B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549C907" wp14:editId="7AB1D294">
                  <wp:extent cx="133350" cy="152400"/>
                  <wp:effectExtent l="0" t="0" r="0" b="0"/>
                  <wp:docPr id="32" name="Image 3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  <w:hideMark/>
          </w:tcPr>
          <w:p w14:paraId="03025146" w14:textId="77777777" w:rsidR="00A6625B" w:rsidRDefault="00A6625B" w:rsidP="00E142A2">
            <w:pPr>
              <w:jc w:val="left"/>
              <w:rPr>
                <w:rFonts w:ascii="Consolas" w:hAnsi="Consolas"/>
                <w:color w:val="000000"/>
              </w:rPr>
            </w:pPr>
            <w:r w:rsidRPr="00C163C3">
              <w:rPr>
                <w:b/>
                <w:color w:val="548DD4" w:themeColor="text2" w:themeTint="99"/>
              </w:rPr>
              <w:t>Baladeur</w:t>
            </w:r>
          </w:p>
          <w:p w14:paraId="0AF4AB05" w14:textId="77777777" w:rsidR="00A6625B" w:rsidRPr="0035641B" w:rsidRDefault="00A6625B" w:rsidP="00E142A2">
            <w:pPr>
              <w:jc w:val="left"/>
              <w:rPr>
                <w:lang w:eastAsia="fr-CA"/>
              </w:rPr>
            </w:pPr>
          </w:p>
        </w:tc>
        <w:tc>
          <w:tcPr>
            <w:tcW w:w="6919" w:type="dxa"/>
            <w:vAlign w:val="center"/>
            <w:hideMark/>
          </w:tcPr>
          <w:p w14:paraId="6751A852" w14:textId="77777777" w:rsidR="00A6625B" w:rsidRPr="0035641B" w:rsidRDefault="00A6625B" w:rsidP="00EE5E38">
            <w:pPr>
              <w:ind w:left="97" w:right="191"/>
              <w:jc w:val="left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Initialise une instance de la classe Baladeur. Elle instancie la collection des chansons.</w:t>
            </w:r>
          </w:p>
        </w:tc>
      </w:tr>
      <w:tr w:rsidR="00A6625B" w:rsidRPr="0035641B" w14:paraId="2EECB877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732680E6" w14:textId="77777777" w:rsidR="00A6625B" w:rsidRPr="0035641B" w:rsidRDefault="00A6625B" w:rsidP="00E142A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2E86B15" wp14:editId="7960CD15">
                  <wp:extent cx="133350" cy="152400"/>
                  <wp:effectExtent l="0" t="0" r="0" b="0"/>
                  <wp:docPr id="33" name="Image 3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5A207E00" w14:textId="607CAE9D" w:rsidR="00A6625B" w:rsidRPr="00C32FD6" w:rsidRDefault="00A6625B" w:rsidP="00E142A2">
            <w:pPr>
              <w:jc w:val="left"/>
              <w:rPr>
                <w:b/>
                <w:color w:val="548DD4" w:themeColor="text2" w:themeTint="99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ConstruireLaListeDesChansons</w:t>
            </w:r>
            <w:proofErr w:type="spellEnd"/>
          </w:p>
        </w:tc>
        <w:tc>
          <w:tcPr>
            <w:tcW w:w="6919" w:type="dxa"/>
            <w:vAlign w:val="center"/>
          </w:tcPr>
          <w:p w14:paraId="2B8EBC17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FF"/>
              </w:rPr>
              <w:t>void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74531F"/>
              </w:rPr>
              <w:t>ConstruireLaListeDesChansons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14:paraId="1DD27C06" w14:textId="77777777" w:rsidR="00A6625B" w:rsidRPr="00F71ABB" w:rsidRDefault="00A6625B" w:rsidP="00EE5E38">
            <w:pPr>
              <w:ind w:left="97" w:right="191"/>
              <w:jc w:val="left"/>
              <w:rPr>
                <w:szCs w:val="20"/>
                <w:lang w:eastAsia="fr-CA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Charge la liste des chansons dans </w:t>
            </w:r>
            <w:proofErr w:type="spellStart"/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m_colChansons</w:t>
            </w:r>
            <w:proofErr w:type="spellEnd"/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 xml:space="preserve">. Elle doit vérifier l’existence du répertoire des chansons, ensuite lit chaque fichier et instancie une classe de chanson selon le format et l’ajoute dans la collection des chansons </w:t>
            </w:r>
            <w:proofErr w:type="spellStart"/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m_colChansons</w:t>
            </w:r>
            <w:proofErr w:type="spellEnd"/>
            <w:r>
              <w:rPr>
                <w:rFonts w:ascii="Consolas" w:hAnsi="Consolas" w:cs="Courier New"/>
                <w:color w:val="000000"/>
                <w:sz w:val="20"/>
                <w:szCs w:val="20"/>
                <w:lang w:eastAsia="fr-CA"/>
              </w:rPr>
              <w:t xml:space="preserve"> </w:t>
            </w:r>
          </w:p>
        </w:tc>
      </w:tr>
      <w:tr w:rsidR="00A6625B" w:rsidRPr="0035641B" w14:paraId="25281C7F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4A6D6F3E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1A89146" wp14:editId="0AD9DA9D">
                  <wp:extent cx="133350" cy="152400"/>
                  <wp:effectExtent l="0" t="0" r="0" b="0"/>
                  <wp:docPr id="34" name="Image 3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47825AC7" w14:textId="0D1F47BB" w:rsidR="00A6625B" w:rsidRPr="007B7476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AfficherLesChansons</w:t>
            </w:r>
            <w:proofErr w:type="spellEnd"/>
          </w:p>
        </w:tc>
        <w:tc>
          <w:tcPr>
            <w:tcW w:w="6919" w:type="dxa"/>
            <w:vAlign w:val="center"/>
          </w:tcPr>
          <w:p w14:paraId="6EE14E78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AfficherLesChansons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ListView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pListView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548C4B0D" w14:textId="77777777" w:rsidR="00A6625B" w:rsidRPr="00946143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Affiche la liste des chansons dans la pListView passée en paramètre.</w:t>
            </w:r>
          </w:p>
        </w:tc>
      </w:tr>
      <w:tr w:rsidR="00A6625B" w:rsidRPr="0035641B" w14:paraId="4042CC37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0EDA07C3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2A464A4" wp14:editId="57B5DCD7">
                  <wp:extent cx="133350" cy="152400"/>
                  <wp:effectExtent l="0" t="0" r="0" b="0"/>
                  <wp:docPr id="35" name="Image 3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0A0CC33E" w14:textId="5B7F5F87" w:rsidR="00A6625B" w:rsidRPr="007B7476" w:rsidRDefault="00A6625B" w:rsidP="007B7476">
            <w:pPr>
              <w:jc w:val="left"/>
              <w:rPr>
                <w:b/>
                <w:color w:val="548DD4" w:themeColor="text2" w:themeTint="99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ChansonA</w:t>
            </w:r>
            <w:r w:rsidR="007B7476">
              <w:rPr>
                <w:b/>
                <w:color w:val="548DD4" w:themeColor="text2" w:themeTint="99"/>
              </w:rPr>
              <w:t>t</w:t>
            </w:r>
            <w:proofErr w:type="spellEnd"/>
          </w:p>
        </w:tc>
        <w:tc>
          <w:tcPr>
            <w:tcW w:w="6919" w:type="dxa"/>
            <w:vAlign w:val="center"/>
          </w:tcPr>
          <w:p w14:paraId="26AAD0A8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ChansonAt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02137A2D" w14:textId="77777777" w:rsidR="00A6625B" w:rsidRPr="00F50230" w:rsidRDefault="00A6625B" w:rsidP="00EE5E38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Obtient la chanson à l’index pIndex passé en paramètre.</w:t>
            </w:r>
          </w:p>
        </w:tc>
      </w:tr>
      <w:tr w:rsidR="00A6625B" w:rsidRPr="0035641B" w14:paraId="19FE258D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5DA138D7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6E60835" wp14:editId="71D5CCDE">
                  <wp:extent cx="133350" cy="152400"/>
                  <wp:effectExtent l="0" t="0" r="0" b="0"/>
                  <wp:docPr id="36" name="Image 3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003675BB" w14:textId="40809B54" w:rsidR="00A6625B" w:rsidRPr="007B7476" w:rsidRDefault="00A6625B" w:rsidP="007B7476">
            <w:pPr>
              <w:jc w:val="left"/>
              <w:rPr>
                <w:b/>
                <w:color w:val="548DD4" w:themeColor="text2" w:themeTint="99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ConvertirVersAAC</w:t>
            </w:r>
            <w:proofErr w:type="spellEnd"/>
          </w:p>
        </w:tc>
        <w:tc>
          <w:tcPr>
            <w:tcW w:w="6919" w:type="dxa"/>
            <w:vAlign w:val="center"/>
          </w:tcPr>
          <w:p w14:paraId="444F48B8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ConvertirVersAAC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0A5A71E" w14:textId="3173D56B" w:rsidR="00A6625B" w:rsidRPr="00EE5E38" w:rsidRDefault="00A6625B" w:rsidP="00EE5E38">
            <w:pPr>
              <w:ind w:left="97" w:right="191"/>
              <w:jc w:val="left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ChansonAAC à partir de la chanson à l’index pIndex, enregistre les paroles et supprime le fichier du format précédent.</w:t>
            </w:r>
          </w:p>
          <w:p w14:paraId="5E08FDD1" w14:textId="77777777" w:rsidR="00A6625B" w:rsidRPr="00F50230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57E7AC42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45F357E8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22144FB" wp14:editId="41600D0D">
                  <wp:extent cx="133350" cy="152400"/>
                  <wp:effectExtent l="0" t="0" r="0" b="0"/>
                  <wp:docPr id="15" name="Image 15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08AEF0DA" w14:textId="20D3C4D4" w:rsidR="00A6625B" w:rsidRPr="007B7476" w:rsidRDefault="00A6625B" w:rsidP="007B7476">
            <w:pPr>
              <w:jc w:val="left"/>
              <w:rPr>
                <w:b/>
                <w:color w:val="548DD4" w:themeColor="text2" w:themeTint="99"/>
              </w:rPr>
            </w:pPr>
            <w:r w:rsidRPr="007B7476">
              <w:rPr>
                <w:b/>
                <w:color w:val="548DD4" w:themeColor="text2" w:themeTint="99"/>
              </w:rPr>
              <w:t>ConvertirVersMP3</w:t>
            </w:r>
          </w:p>
        </w:tc>
        <w:tc>
          <w:tcPr>
            <w:tcW w:w="6919" w:type="dxa"/>
            <w:vAlign w:val="center"/>
          </w:tcPr>
          <w:p w14:paraId="3A5A915F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74531F"/>
              </w:rPr>
              <w:t>ConvertirVersMP3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3F87A980" w14:textId="77777777" w:rsidR="00A6625B" w:rsidRPr="00EE5E38" w:rsidRDefault="00A6625B" w:rsidP="00EE5E38">
            <w:pPr>
              <w:ind w:left="97" w:right="191"/>
              <w:jc w:val="left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ChansonMP3 à partir de la chanson à l’index pIndex, enregistre les paroles et supprime le fichier du format précédent.</w:t>
            </w:r>
          </w:p>
          <w:p w14:paraId="527E71FC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  <w:tr w:rsidR="00A6625B" w:rsidRPr="0035641B" w14:paraId="585C1A1F" w14:textId="77777777" w:rsidTr="007B7476">
        <w:trPr>
          <w:tblCellSpacing w:w="15" w:type="dxa"/>
        </w:trPr>
        <w:tc>
          <w:tcPr>
            <w:tcW w:w="315" w:type="dxa"/>
            <w:vAlign w:val="center"/>
          </w:tcPr>
          <w:p w14:paraId="6DC84667" w14:textId="77777777" w:rsidR="00A6625B" w:rsidRDefault="00A6625B" w:rsidP="00E142A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CE18A96" wp14:editId="138E4E53">
                  <wp:extent cx="133350" cy="152400"/>
                  <wp:effectExtent l="0" t="0" r="0" b="0"/>
                  <wp:docPr id="16" name="Image 1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  <w:vAlign w:val="center"/>
          </w:tcPr>
          <w:p w14:paraId="70DDBCC0" w14:textId="7732AE49" w:rsidR="00A6625B" w:rsidRPr="007B7476" w:rsidRDefault="00A6625B" w:rsidP="007B7476">
            <w:pPr>
              <w:jc w:val="left"/>
              <w:rPr>
                <w:rFonts w:ascii="Consolas" w:hAnsi="Consolas"/>
                <w:color w:val="000000"/>
              </w:rPr>
            </w:pPr>
            <w:proofErr w:type="spellStart"/>
            <w:r w:rsidRPr="007B7476">
              <w:rPr>
                <w:b/>
                <w:color w:val="548DD4" w:themeColor="text2" w:themeTint="99"/>
              </w:rPr>
              <w:t>ConvertirVersWMA</w:t>
            </w:r>
            <w:proofErr w:type="spellEnd"/>
          </w:p>
        </w:tc>
        <w:tc>
          <w:tcPr>
            <w:tcW w:w="6919" w:type="dxa"/>
            <w:vAlign w:val="center"/>
          </w:tcPr>
          <w:p w14:paraId="059F067E" w14:textId="77777777" w:rsidR="00A6625B" w:rsidRDefault="00A6625B" w:rsidP="00E142A2">
            <w:pPr>
              <w:pStyle w:val="Prformat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/>
                <w:color w:val="74531F"/>
              </w:rPr>
              <w:t>ConvertirVersWMA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1F377F"/>
              </w:rPr>
              <w:t>pIndex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</w:p>
          <w:p w14:paraId="40C8C340" w14:textId="43CF3FD0" w:rsidR="00A6625B" w:rsidRPr="00EE5E38" w:rsidRDefault="00A6625B" w:rsidP="00EE5E38">
            <w:pPr>
              <w:ind w:left="97" w:right="191"/>
              <w:jc w:val="left"/>
              <w:rPr>
                <w:rFonts w:asciiTheme="minorHAnsi" w:hAnsiTheme="minorHAnsi" w:cstheme="minorHAnsi"/>
                <w:noProof/>
                <w:szCs w:val="20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Instancie une ChansonWMA à partir de la chanson à l’index pIndex, enregistre les paroles et supprime le fichier du format précédent.</w:t>
            </w:r>
          </w:p>
          <w:p w14:paraId="70F73FEB" w14:textId="77777777" w:rsidR="00A6625B" w:rsidRPr="00946143" w:rsidRDefault="00A6625B" w:rsidP="00E142A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EE5E38">
              <w:rPr>
                <w:rFonts w:asciiTheme="minorHAnsi" w:hAnsiTheme="minorHAnsi" w:cstheme="minorHAnsi"/>
                <w:noProof/>
                <w:szCs w:val="20"/>
                <w:lang w:eastAsia="fr-FR"/>
              </w:rPr>
              <w:t>Elle utilise la méthode Ecrire pour enregistrer les paroles et la méthode File.Delete pour supprimer un fichier.</w:t>
            </w:r>
          </w:p>
        </w:tc>
      </w:tr>
    </w:tbl>
    <w:p w14:paraId="0C88734F" w14:textId="77777777" w:rsidR="00C163C3" w:rsidRDefault="00C163C3" w:rsidP="00004EC0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eastAsia="fr-CA"/>
        </w:rPr>
      </w:pPr>
    </w:p>
    <w:sectPr w:rsidR="00C163C3" w:rsidSect="009E52CD">
      <w:headerReference w:type="default" r:id="rId19"/>
      <w:footerReference w:type="default" r:id="rId20"/>
      <w:footerReference w:type="first" r:id="rId21"/>
      <w:pgSz w:w="12240" w:h="15840" w:code="1"/>
      <w:pgMar w:top="720" w:right="720" w:bottom="720" w:left="720" w:header="720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AA8DC" w14:textId="77777777" w:rsidR="00E5642F" w:rsidRDefault="00E5642F">
      <w:r>
        <w:separator/>
      </w:r>
    </w:p>
  </w:endnote>
  <w:endnote w:type="continuationSeparator" w:id="0">
    <w:p w14:paraId="36861EAE" w14:textId="77777777" w:rsidR="00E5642F" w:rsidRDefault="00E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E8F7" w14:textId="77777777" w:rsidR="00657F26" w:rsidRPr="00EE5E38" w:rsidRDefault="00657F26" w:rsidP="00E9092F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860"/>
        <w:tab w:val="right" w:pos="10773"/>
      </w:tabs>
      <w:ind w:right="-108"/>
      <w:rPr>
        <w:rFonts w:asciiTheme="minorHAnsi" w:hAnsiTheme="minorHAnsi" w:cstheme="minorHAnsi"/>
        <w:sz w:val="20"/>
        <w:szCs w:val="20"/>
      </w:rPr>
    </w:pPr>
    <w:r w:rsidRPr="00EE5E38">
      <w:rPr>
        <w:rFonts w:asciiTheme="minorHAnsi" w:hAnsiTheme="minorHAnsi" w:cstheme="minorHAnsi"/>
        <w:sz w:val="20"/>
        <w:szCs w:val="20"/>
      </w:rPr>
      <w:t>420-2N6 Programmation 2</w:t>
    </w:r>
    <w:r w:rsidRPr="00EE5E38">
      <w:rPr>
        <w:rFonts w:asciiTheme="minorHAnsi" w:hAnsiTheme="minorHAnsi" w:cstheme="minorHAnsi"/>
        <w:sz w:val="20"/>
        <w:szCs w:val="20"/>
      </w:rPr>
      <w:tab/>
    </w:r>
    <w:r w:rsidRPr="00EE5E38">
      <w:rPr>
        <w:rFonts w:asciiTheme="minorHAnsi" w:hAnsiTheme="minorHAnsi" w:cstheme="minorHAnsi"/>
        <w:sz w:val="20"/>
        <w:szCs w:val="20"/>
      </w:rPr>
      <w:tab/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begin"/>
    </w:r>
    <w:r w:rsidRPr="00EE5E38">
      <w:rPr>
        <w:rStyle w:val="Numrodepage"/>
        <w:rFonts w:asciiTheme="minorHAnsi" w:hAnsiTheme="minorHAnsi" w:cstheme="minorHAnsi"/>
        <w:sz w:val="20"/>
        <w:szCs w:val="20"/>
      </w:rPr>
      <w:instrText xml:space="preserve"> PAGE </w:instrTex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separate"/>
    </w:r>
    <w:r w:rsidRPr="00EE5E38">
      <w:rPr>
        <w:rStyle w:val="Numrodepage"/>
        <w:rFonts w:asciiTheme="minorHAnsi" w:hAnsiTheme="minorHAnsi" w:cstheme="minorHAnsi"/>
        <w:noProof/>
        <w:sz w:val="20"/>
        <w:szCs w:val="20"/>
      </w:rPr>
      <w:t>5</w: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end"/>
    </w:r>
    <w:r w:rsidRPr="00EE5E38">
      <w:rPr>
        <w:rStyle w:val="Numrodepage"/>
        <w:rFonts w:asciiTheme="minorHAnsi" w:hAnsiTheme="minorHAnsi" w:cstheme="minorHAnsi"/>
        <w:sz w:val="20"/>
        <w:szCs w:val="20"/>
      </w:rPr>
      <w:t xml:space="preserve"> / </w: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begin"/>
    </w:r>
    <w:r w:rsidRPr="00EE5E38">
      <w:rPr>
        <w:rStyle w:val="Numrodepage"/>
        <w:rFonts w:asciiTheme="minorHAnsi" w:hAnsiTheme="minorHAnsi" w:cstheme="minorHAnsi"/>
        <w:sz w:val="20"/>
        <w:szCs w:val="20"/>
      </w:rPr>
      <w:instrText xml:space="preserve"> NUMPAGES </w:instrTex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separate"/>
    </w:r>
    <w:r w:rsidRPr="00EE5E38">
      <w:rPr>
        <w:rStyle w:val="Numrodepage"/>
        <w:rFonts w:asciiTheme="minorHAnsi" w:hAnsiTheme="minorHAnsi" w:cstheme="minorHAnsi"/>
        <w:noProof/>
        <w:sz w:val="20"/>
        <w:szCs w:val="20"/>
      </w:rPr>
      <w:t>5</w:t>
    </w:r>
    <w:r w:rsidRPr="00EE5E38">
      <w:rPr>
        <w:rStyle w:val="Numrodepage"/>
        <w:rFonts w:asciiTheme="minorHAnsi" w:hAnsiTheme="minorHAnsi" w:cstheme="min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B6B18" w14:textId="40B02972" w:rsidR="00657F26" w:rsidRPr="000314E0" w:rsidRDefault="00657F26" w:rsidP="000314E0">
    <w:pPr>
      <w:pStyle w:val="Pieddepage"/>
      <w:pBdr>
        <w:top w:val="single" w:sz="4" w:space="1" w:color="auto"/>
      </w:pBdr>
      <w:tabs>
        <w:tab w:val="clear" w:pos="8640"/>
        <w:tab w:val="right" w:pos="8820"/>
      </w:tabs>
      <w:rPr>
        <w:sz w:val="18"/>
        <w:szCs w:val="18"/>
      </w:rPr>
    </w:pPr>
    <w:r w:rsidRPr="000314E0">
      <w:rPr>
        <w:sz w:val="18"/>
        <w:szCs w:val="18"/>
      </w:rPr>
      <w:fldChar w:fldCharType="begin"/>
    </w:r>
    <w:r w:rsidRPr="000314E0">
      <w:rPr>
        <w:sz w:val="18"/>
        <w:szCs w:val="18"/>
      </w:rPr>
      <w:instrText xml:space="preserve"> FILENAME </w:instrText>
    </w:r>
    <w:r w:rsidRPr="000314E0">
      <w:rPr>
        <w:sz w:val="18"/>
        <w:szCs w:val="18"/>
      </w:rPr>
      <w:fldChar w:fldCharType="separate"/>
    </w:r>
    <w:r>
      <w:rPr>
        <w:noProof/>
        <w:sz w:val="18"/>
        <w:szCs w:val="18"/>
      </w:rPr>
      <w:t>TP4 Caméra (Énoncé)</w:t>
    </w:r>
    <w:r w:rsidRPr="000314E0">
      <w:rPr>
        <w:sz w:val="18"/>
        <w:szCs w:val="18"/>
      </w:rPr>
      <w:fldChar w:fldCharType="end"/>
    </w:r>
    <w:r w:rsidRPr="000314E0">
      <w:rPr>
        <w:sz w:val="18"/>
        <w:szCs w:val="18"/>
      </w:rPr>
      <w:tab/>
    </w:r>
    <w:r w:rsidRPr="000314E0">
      <w:rPr>
        <w:sz w:val="18"/>
        <w:szCs w:val="18"/>
      </w:rPr>
      <w:tab/>
    </w:r>
    <w:r w:rsidRPr="000314E0">
      <w:rPr>
        <w:rStyle w:val="Numrodepage"/>
        <w:sz w:val="18"/>
        <w:szCs w:val="18"/>
      </w:rPr>
      <w:fldChar w:fldCharType="begin"/>
    </w:r>
    <w:r w:rsidRPr="000314E0">
      <w:rPr>
        <w:rStyle w:val="Numrodepage"/>
        <w:sz w:val="18"/>
        <w:szCs w:val="18"/>
      </w:rPr>
      <w:instrText xml:space="preserve"> PAGE </w:instrText>
    </w:r>
    <w:r w:rsidRPr="000314E0">
      <w:rPr>
        <w:rStyle w:val="Numrodepage"/>
        <w:sz w:val="18"/>
        <w:szCs w:val="18"/>
      </w:rPr>
      <w:fldChar w:fldCharType="separate"/>
    </w:r>
    <w:r>
      <w:rPr>
        <w:rStyle w:val="Numrodepage"/>
        <w:noProof/>
        <w:sz w:val="18"/>
        <w:szCs w:val="18"/>
      </w:rPr>
      <w:t>1</w:t>
    </w:r>
    <w:r w:rsidRPr="000314E0">
      <w:rPr>
        <w:rStyle w:val="Numrodepage"/>
        <w:sz w:val="18"/>
        <w:szCs w:val="18"/>
      </w:rPr>
      <w:fldChar w:fldCharType="end"/>
    </w:r>
    <w:r w:rsidRPr="000314E0">
      <w:rPr>
        <w:rStyle w:val="Numrodepage"/>
        <w:sz w:val="18"/>
        <w:szCs w:val="18"/>
      </w:rPr>
      <w:t xml:space="preserve"> / </w:t>
    </w:r>
    <w:r w:rsidRPr="000314E0">
      <w:rPr>
        <w:rStyle w:val="Numrodepage"/>
        <w:sz w:val="18"/>
        <w:szCs w:val="18"/>
      </w:rPr>
      <w:fldChar w:fldCharType="begin"/>
    </w:r>
    <w:r w:rsidRPr="000314E0">
      <w:rPr>
        <w:rStyle w:val="Numrodepage"/>
        <w:sz w:val="18"/>
        <w:szCs w:val="18"/>
      </w:rPr>
      <w:instrText xml:space="preserve"> NUMPAGES </w:instrText>
    </w:r>
    <w:r w:rsidRPr="000314E0">
      <w:rPr>
        <w:rStyle w:val="Numrodepage"/>
        <w:sz w:val="18"/>
        <w:szCs w:val="18"/>
      </w:rPr>
      <w:fldChar w:fldCharType="separate"/>
    </w:r>
    <w:r>
      <w:rPr>
        <w:rStyle w:val="Numrodepage"/>
        <w:noProof/>
        <w:sz w:val="18"/>
        <w:szCs w:val="18"/>
      </w:rPr>
      <w:t>6</w:t>
    </w:r>
    <w:r w:rsidRPr="000314E0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CDDF8" w14:textId="77777777" w:rsidR="00E5642F" w:rsidRDefault="00E5642F">
      <w:r>
        <w:separator/>
      </w:r>
    </w:p>
  </w:footnote>
  <w:footnote w:type="continuationSeparator" w:id="0">
    <w:p w14:paraId="22860464" w14:textId="77777777" w:rsidR="00E5642F" w:rsidRDefault="00E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ECD0C" w14:textId="66FC4E5B" w:rsidR="00657F26" w:rsidRPr="00EE5E38" w:rsidRDefault="00A66FC8" w:rsidP="00270DDA">
    <w:pPr>
      <w:pStyle w:val="En-tte"/>
      <w:pBdr>
        <w:bottom w:val="single" w:sz="4" w:space="1" w:color="auto"/>
      </w:pBdr>
      <w:tabs>
        <w:tab w:val="clear" w:pos="4320"/>
        <w:tab w:val="clear" w:pos="8640"/>
        <w:tab w:val="center" w:pos="5103"/>
        <w:tab w:val="right" w:pos="10773"/>
      </w:tabs>
      <w:ind w:right="49"/>
      <w:rPr>
        <w:rFonts w:asciiTheme="minorHAnsi" w:hAnsiTheme="minorHAnsi" w:cstheme="minorHAnsi"/>
        <w:sz w:val="20"/>
        <w:szCs w:val="20"/>
      </w:rPr>
    </w:pPr>
    <w:r w:rsidRPr="00EE5E38">
      <w:rPr>
        <w:rFonts w:asciiTheme="minorHAnsi" w:hAnsiTheme="minorHAnsi" w:cstheme="minorHAnsi"/>
        <w:sz w:val="20"/>
        <w:szCs w:val="20"/>
      </w:rPr>
      <w:t>Module 3</w:t>
    </w:r>
    <w:r w:rsidR="00657F26" w:rsidRPr="00EE5E38">
      <w:rPr>
        <w:rFonts w:asciiTheme="minorHAnsi" w:hAnsiTheme="minorHAnsi" w:cstheme="minorHAnsi"/>
        <w:sz w:val="20"/>
        <w:szCs w:val="20"/>
      </w:rPr>
      <w:tab/>
    </w:r>
    <w:r w:rsidR="00270DDA" w:rsidRPr="00EE5E38">
      <w:rPr>
        <w:rFonts w:asciiTheme="minorHAnsi" w:hAnsiTheme="minorHAnsi" w:cstheme="minorHAnsi"/>
      </w:rPr>
      <w:t>TP5 Description des classes</w:t>
    </w:r>
    <w:r w:rsidR="00657F26" w:rsidRPr="00EE5E38">
      <w:rPr>
        <w:rFonts w:asciiTheme="minorHAnsi" w:hAnsiTheme="minorHAnsi" w:cstheme="minorHAnsi"/>
        <w:sz w:val="20"/>
        <w:szCs w:val="20"/>
      </w:rPr>
      <w:tab/>
      <w:t>TP</w:t>
    </w:r>
    <w:r w:rsidR="005B13C2" w:rsidRPr="00EE5E38">
      <w:rPr>
        <w:rFonts w:asciiTheme="minorHAnsi" w:hAnsiTheme="minorHAnsi" w:cstheme="minorHAnsi"/>
        <w:sz w:val="20"/>
        <w:szCs w:val="20"/>
      </w:rPr>
      <w:t>5</w:t>
    </w:r>
    <w:r w:rsidR="00657F26" w:rsidRPr="00EE5E38">
      <w:rPr>
        <w:rFonts w:asciiTheme="minorHAnsi" w:hAnsiTheme="minorHAnsi" w:cstheme="minorHAnsi"/>
        <w:sz w:val="20"/>
        <w:szCs w:val="20"/>
      </w:rPr>
      <w:t xml:space="preserve"> (1</w:t>
    </w:r>
    <w:r w:rsidR="005B13C2" w:rsidRPr="00EE5E38">
      <w:rPr>
        <w:rFonts w:asciiTheme="minorHAnsi" w:hAnsiTheme="minorHAnsi" w:cstheme="minorHAnsi"/>
        <w:sz w:val="20"/>
        <w:szCs w:val="20"/>
      </w:rPr>
      <w:t>4</w:t>
    </w:r>
    <w:r w:rsidR="00657F26" w:rsidRPr="00EE5E38">
      <w:rPr>
        <w:rFonts w:asciiTheme="minorHAnsi" w:hAnsiTheme="minorHAnsi" w:cstheme="minorHAnsi"/>
        <w:sz w:val="20"/>
        <w:szCs w:val="20"/>
      </w:rPr>
      <w:t xml:space="preserve">%)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101E"/>
    <w:multiLevelType w:val="hybridMultilevel"/>
    <w:tmpl w:val="183C0B46"/>
    <w:lvl w:ilvl="0" w:tplc="AE4880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2046"/>
    <w:multiLevelType w:val="hybridMultilevel"/>
    <w:tmpl w:val="B72E0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7BF7"/>
    <w:multiLevelType w:val="hybridMultilevel"/>
    <w:tmpl w:val="5448A03C"/>
    <w:lvl w:ilvl="0" w:tplc="B4CA2412">
      <w:start w:val="1"/>
      <w:numFmt w:val="bullet"/>
      <w:pStyle w:val="mthode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13D9A"/>
    <w:multiLevelType w:val="hybridMultilevel"/>
    <w:tmpl w:val="74D223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6BCD"/>
    <w:multiLevelType w:val="hybridMultilevel"/>
    <w:tmpl w:val="AB8484B2"/>
    <w:lvl w:ilvl="0" w:tplc="AB9CF30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color="blue">
      <v:fill color="white" on="f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58"/>
    <w:rsid w:val="0000293E"/>
    <w:rsid w:val="00004EC0"/>
    <w:rsid w:val="000102B6"/>
    <w:rsid w:val="0001766B"/>
    <w:rsid w:val="00017C58"/>
    <w:rsid w:val="000314E0"/>
    <w:rsid w:val="00031FC8"/>
    <w:rsid w:val="00036348"/>
    <w:rsid w:val="00037710"/>
    <w:rsid w:val="00037F3C"/>
    <w:rsid w:val="00053738"/>
    <w:rsid w:val="00055557"/>
    <w:rsid w:val="00057AF5"/>
    <w:rsid w:val="00060CDE"/>
    <w:rsid w:val="00063AEA"/>
    <w:rsid w:val="00064A40"/>
    <w:rsid w:val="00065D67"/>
    <w:rsid w:val="000677C5"/>
    <w:rsid w:val="0008526D"/>
    <w:rsid w:val="00086894"/>
    <w:rsid w:val="0009162D"/>
    <w:rsid w:val="00092CF1"/>
    <w:rsid w:val="00093B9F"/>
    <w:rsid w:val="000948A1"/>
    <w:rsid w:val="00096073"/>
    <w:rsid w:val="000A38AA"/>
    <w:rsid w:val="000A523A"/>
    <w:rsid w:val="000B1508"/>
    <w:rsid w:val="000B2848"/>
    <w:rsid w:val="000D0CB7"/>
    <w:rsid w:val="000F1667"/>
    <w:rsid w:val="000F7D72"/>
    <w:rsid w:val="0010333E"/>
    <w:rsid w:val="00104AFE"/>
    <w:rsid w:val="00104F81"/>
    <w:rsid w:val="001064DF"/>
    <w:rsid w:val="001068A6"/>
    <w:rsid w:val="00111DBB"/>
    <w:rsid w:val="00116239"/>
    <w:rsid w:val="00121A39"/>
    <w:rsid w:val="0012698F"/>
    <w:rsid w:val="00133FD0"/>
    <w:rsid w:val="001357CB"/>
    <w:rsid w:val="00137E20"/>
    <w:rsid w:val="001413DB"/>
    <w:rsid w:val="001428C9"/>
    <w:rsid w:val="001432EC"/>
    <w:rsid w:val="00154692"/>
    <w:rsid w:val="001562BB"/>
    <w:rsid w:val="00162C6D"/>
    <w:rsid w:val="00164A5B"/>
    <w:rsid w:val="00166D2E"/>
    <w:rsid w:val="001725D9"/>
    <w:rsid w:val="00176C56"/>
    <w:rsid w:val="00183B72"/>
    <w:rsid w:val="00193D16"/>
    <w:rsid w:val="001940CC"/>
    <w:rsid w:val="001977D6"/>
    <w:rsid w:val="001B494C"/>
    <w:rsid w:val="001C180E"/>
    <w:rsid w:val="001C4626"/>
    <w:rsid w:val="001D03CB"/>
    <w:rsid w:val="001D1D62"/>
    <w:rsid w:val="001D27CE"/>
    <w:rsid w:val="001D3C08"/>
    <w:rsid w:val="001D540D"/>
    <w:rsid w:val="001E0710"/>
    <w:rsid w:val="001F30B0"/>
    <w:rsid w:val="00201990"/>
    <w:rsid w:val="00201DE7"/>
    <w:rsid w:val="00206618"/>
    <w:rsid w:val="00206925"/>
    <w:rsid w:val="00207DC2"/>
    <w:rsid w:val="002105C0"/>
    <w:rsid w:val="002142EA"/>
    <w:rsid w:val="0021519B"/>
    <w:rsid w:val="00217769"/>
    <w:rsid w:val="00222325"/>
    <w:rsid w:val="00223672"/>
    <w:rsid w:val="00224060"/>
    <w:rsid w:val="00224B2F"/>
    <w:rsid w:val="002264EA"/>
    <w:rsid w:val="00227996"/>
    <w:rsid w:val="0023155B"/>
    <w:rsid w:val="00243102"/>
    <w:rsid w:val="00246D9D"/>
    <w:rsid w:val="00247CD5"/>
    <w:rsid w:val="00251897"/>
    <w:rsid w:val="00252757"/>
    <w:rsid w:val="00253A51"/>
    <w:rsid w:val="00262B0D"/>
    <w:rsid w:val="00262FAD"/>
    <w:rsid w:val="00270DDA"/>
    <w:rsid w:val="002715EC"/>
    <w:rsid w:val="00281089"/>
    <w:rsid w:val="00287236"/>
    <w:rsid w:val="002902D4"/>
    <w:rsid w:val="00297EB0"/>
    <w:rsid w:val="002A16F9"/>
    <w:rsid w:val="002A5522"/>
    <w:rsid w:val="002A5B59"/>
    <w:rsid w:val="002B077F"/>
    <w:rsid w:val="002B23AF"/>
    <w:rsid w:val="002C6CC2"/>
    <w:rsid w:val="002D496C"/>
    <w:rsid w:val="002E6159"/>
    <w:rsid w:val="002F2990"/>
    <w:rsid w:val="003013DD"/>
    <w:rsid w:val="00311E73"/>
    <w:rsid w:val="003126EC"/>
    <w:rsid w:val="00317482"/>
    <w:rsid w:val="00323C57"/>
    <w:rsid w:val="003275F2"/>
    <w:rsid w:val="003315C2"/>
    <w:rsid w:val="0033164E"/>
    <w:rsid w:val="00335B07"/>
    <w:rsid w:val="0033622D"/>
    <w:rsid w:val="00337AFE"/>
    <w:rsid w:val="00354EF4"/>
    <w:rsid w:val="003553A7"/>
    <w:rsid w:val="00357186"/>
    <w:rsid w:val="003713F6"/>
    <w:rsid w:val="003722D9"/>
    <w:rsid w:val="00373847"/>
    <w:rsid w:val="00376F91"/>
    <w:rsid w:val="00377F21"/>
    <w:rsid w:val="003801DF"/>
    <w:rsid w:val="003840D0"/>
    <w:rsid w:val="00392590"/>
    <w:rsid w:val="00394CAA"/>
    <w:rsid w:val="00397155"/>
    <w:rsid w:val="003A0EC2"/>
    <w:rsid w:val="003A2739"/>
    <w:rsid w:val="003A5B23"/>
    <w:rsid w:val="003A5C50"/>
    <w:rsid w:val="003B0174"/>
    <w:rsid w:val="003B0E7A"/>
    <w:rsid w:val="003B1872"/>
    <w:rsid w:val="003B49E5"/>
    <w:rsid w:val="003B64C1"/>
    <w:rsid w:val="003C275A"/>
    <w:rsid w:val="003C5FD4"/>
    <w:rsid w:val="003E347A"/>
    <w:rsid w:val="003E3498"/>
    <w:rsid w:val="003E6C05"/>
    <w:rsid w:val="003F2B5D"/>
    <w:rsid w:val="003F4BC8"/>
    <w:rsid w:val="00403052"/>
    <w:rsid w:val="004112BE"/>
    <w:rsid w:val="0041454A"/>
    <w:rsid w:val="00414633"/>
    <w:rsid w:val="0042199D"/>
    <w:rsid w:val="004224C7"/>
    <w:rsid w:val="00424E1D"/>
    <w:rsid w:val="00426D8D"/>
    <w:rsid w:val="004303EC"/>
    <w:rsid w:val="0043052B"/>
    <w:rsid w:val="0043067A"/>
    <w:rsid w:val="00431B2E"/>
    <w:rsid w:val="0043224F"/>
    <w:rsid w:val="004337DF"/>
    <w:rsid w:val="0043712B"/>
    <w:rsid w:val="0046032C"/>
    <w:rsid w:val="00463192"/>
    <w:rsid w:val="00463758"/>
    <w:rsid w:val="00465CF0"/>
    <w:rsid w:val="00466BBE"/>
    <w:rsid w:val="0047054C"/>
    <w:rsid w:val="00473961"/>
    <w:rsid w:val="004762F2"/>
    <w:rsid w:val="00476E1D"/>
    <w:rsid w:val="00486D09"/>
    <w:rsid w:val="00490AA2"/>
    <w:rsid w:val="004912EF"/>
    <w:rsid w:val="00491B28"/>
    <w:rsid w:val="004A12AD"/>
    <w:rsid w:val="004A29CC"/>
    <w:rsid w:val="004A2B87"/>
    <w:rsid w:val="004A541C"/>
    <w:rsid w:val="004B136C"/>
    <w:rsid w:val="004B3CCC"/>
    <w:rsid w:val="004B4BCF"/>
    <w:rsid w:val="004C1CEF"/>
    <w:rsid w:val="004C6C33"/>
    <w:rsid w:val="004F0DB9"/>
    <w:rsid w:val="004F50D0"/>
    <w:rsid w:val="005136E9"/>
    <w:rsid w:val="00517F7A"/>
    <w:rsid w:val="005208FD"/>
    <w:rsid w:val="00523E79"/>
    <w:rsid w:val="0052405D"/>
    <w:rsid w:val="0053768C"/>
    <w:rsid w:val="00541E45"/>
    <w:rsid w:val="00542E6E"/>
    <w:rsid w:val="005449AE"/>
    <w:rsid w:val="00556193"/>
    <w:rsid w:val="0056449D"/>
    <w:rsid w:val="0056715B"/>
    <w:rsid w:val="00570AA2"/>
    <w:rsid w:val="005822F4"/>
    <w:rsid w:val="005825E1"/>
    <w:rsid w:val="0058346F"/>
    <w:rsid w:val="00587B1A"/>
    <w:rsid w:val="00595001"/>
    <w:rsid w:val="00596B2F"/>
    <w:rsid w:val="005A032F"/>
    <w:rsid w:val="005A570E"/>
    <w:rsid w:val="005B13C2"/>
    <w:rsid w:val="005B2F60"/>
    <w:rsid w:val="005B4146"/>
    <w:rsid w:val="005C75F8"/>
    <w:rsid w:val="005D03B8"/>
    <w:rsid w:val="005D32BD"/>
    <w:rsid w:val="005E1957"/>
    <w:rsid w:val="005F5F83"/>
    <w:rsid w:val="005F6D31"/>
    <w:rsid w:val="005F719A"/>
    <w:rsid w:val="00603C19"/>
    <w:rsid w:val="00603C6E"/>
    <w:rsid w:val="0060679F"/>
    <w:rsid w:val="006072DB"/>
    <w:rsid w:val="00607C5D"/>
    <w:rsid w:val="0061136E"/>
    <w:rsid w:val="006174B8"/>
    <w:rsid w:val="00620881"/>
    <w:rsid w:val="006214A7"/>
    <w:rsid w:val="00623E7C"/>
    <w:rsid w:val="00624C32"/>
    <w:rsid w:val="00630761"/>
    <w:rsid w:val="00633E96"/>
    <w:rsid w:val="00644E85"/>
    <w:rsid w:val="00647376"/>
    <w:rsid w:val="0064779C"/>
    <w:rsid w:val="00651027"/>
    <w:rsid w:val="00651767"/>
    <w:rsid w:val="006525C0"/>
    <w:rsid w:val="006552C4"/>
    <w:rsid w:val="0065670E"/>
    <w:rsid w:val="00656A52"/>
    <w:rsid w:val="00656DC8"/>
    <w:rsid w:val="00657F26"/>
    <w:rsid w:val="0066000E"/>
    <w:rsid w:val="00661E72"/>
    <w:rsid w:val="00663333"/>
    <w:rsid w:val="00663767"/>
    <w:rsid w:val="00667682"/>
    <w:rsid w:val="00670C51"/>
    <w:rsid w:val="00676B0F"/>
    <w:rsid w:val="00676CA9"/>
    <w:rsid w:val="00682210"/>
    <w:rsid w:val="00683E5C"/>
    <w:rsid w:val="00683E66"/>
    <w:rsid w:val="0068744D"/>
    <w:rsid w:val="006919AE"/>
    <w:rsid w:val="006950D6"/>
    <w:rsid w:val="006A0DE9"/>
    <w:rsid w:val="006B045B"/>
    <w:rsid w:val="006B1670"/>
    <w:rsid w:val="006B2B96"/>
    <w:rsid w:val="006B53B1"/>
    <w:rsid w:val="006B6F65"/>
    <w:rsid w:val="006C1FE5"/>
    <w:rsid w:val="006C41A0"/>
    <w:rsid w:val="006D6B80"/>
    <w:rsid w:val="006E0796"/>
    <w:rsid w:val="006E17BB"/>
    <w:rsid w:val="006E3F71"/>
    <w:rsid w:val="006E50D2"/>
    <w:rsid w:val="007054B4"/>
    <w:rsid w:val="0071208F"/>
    <w:rsid w:val="007152F5"/>
    <w:rsid w:val="007157CD"/>
    <w:rsid w:val="00715928"/>
    <w:rsid w:val="00724579"/>
    <w:rsid w:val="00734341"/>
    <w:rsid w:val="00741826"/>
    <w:rsid w:val="00743551"/>
    <w:rsid w:val="0074696B"/>
    <w:rsid w:val="00747E58"/>
    <w:rsid w:val="0075034E"/>
    <w:rsid w:val="00750E81"/>
    <w:rsid w:val="0075312E"/>
    <w:rsid w:val="00754A13"/>
    <w:rsid w:val="00754EAB"/>
    <w:rsid w:val="00755DAE"/>
    <w:rsid w:val="00760567"/>
    <w:rsid w:val="00762152"/>
    <w:rsid w:val="0076511F"/>
    <w:rsid w:val="00765316"/>
    <w:rsid w:val="00765B0E"/>
    <w:rsid w:val="00765F51"/>
    <w:rsid w:val="00766875"/>
    <w:rsid w:val="007810FB"/>
    <w:rsid w:val="00782067"/>
    <w:rsid w:val="0078330D"/>
    <w:rsid w:val="0078668F"/>
    <w:rsid w:val="00787DE2"/>
    <w:rsid w:val="0079039E"/>
    <w:rsid w:val="0079571E"/>
    <w:rsid w:val="007A3FE6"/>
    <w:rsid w:val="007A6088"/>
    <w:rsid w:val="007B0DC1"/>
    <w:rsid w:val="007B63B6"/>
    <w:rsid w:val="007B7476"/>
    <w:rsid w:val="007C13AD"/>
    <w:rsid w:val="007C2C6E"/>
    <w:rsid w:val="007C4525"/>
    <w:rsid w:val="007C5C0B"/>
    <w:rsid w:val="007C6FC2"/>
    <w:rsid w:val="007D553E"/>
    <w:rsid w:val="007E48A8"/>
    <w:rsid w:val="007E7967"/>
    <w:rsid w:val="007F224C"/>
    <w:rsid w:val="007F3A77"/>
    <w:rsid w:val="00807A35"/>
    <w:rsid w:val="00811374"/>
    <w:rsid w:val="008210E6"/>
    <w:rsid w:val="00822A67"/>
    <w:rsid w:val="00827D78"/>
    <w:rsid w:val="0083005D"/>
    <w:rsid w:val="00834E7C"/>
    <w:rsid w:val="00835B62"/>
    <w:rsid w:val="00841562"/>
    <w:rsid w:val="00850BD3"/>
    <w:rsid w:val="00851E84"/>
    <w:rsid w:val="00853353"/>
    <w:rsid w:val="008567D0"/>
    <w:rsid w:val="008603E0"/>
    <w:rsid w:val="0086265B"/>
    <w:rsid w:val="00866030"/>
    <w:rsid w:val="00880945"/>
    <w:rsid w:val="00881428"/>
    <w:rsid w:val="008925AC"/>
    <w:rsid w:val="008A5DB6"/>
    <w:rsid w:val="008B0B83"/>
    <w:rsid w:val="008B2C18"/>
    <w:rsid w:val="008B2F7C"/>
    <w:rsid w:val="008C3425"/>
    <w:rsid w:val="008C7B23"/>
    <w:rsid w:val="008D3151"/>
    <w:rsid w:val="008D453D"/>
    <w:rsid w:val="008D7CE0"/>
    <w:rsid w:val="008E6DB7"/>
    <w:rsid w:val="008F3F12"/>
    <w:rsid w:val="008F4B0F"/>
    <w:rsid w:val="008F53A3"/>
    <w:rsid w:val="008F5E3E"/>
    <w:rsid w:val="008F6667"/>
    <w:rsid w:val="008F7027"/>
    <w:rsid w:val="009005F4"/>
    <w:rsid w:val="00900F1D"/>
    <w:rsid w:val="00902524"/>
    <w:rsid w:val="00902BA6"/>
    <w:rsid w:val="009078DE"/>
    <w:rsid w:val="009145CA"/>
    <w:rsid w:val="00916A82"/>
    <w:rsid w:val="00922426"/>
    <w:rsid w:val="00926B8F"/>
    <w:rsid w:val="00932D51"/>
    <w:rsid w:val="00934ECF"/>
    <w:rsid w:val="00937725"/>
    <w:rsid w:val="00946143"/>
    <w:rsid w:val="00964467"/>
    <w:rsid w:val="00966023"/>
    <w:rsid w:val="00975485"/>
    <w:rsid w:val="00975BDF"/>
    <w:rsid w:val="009801BC"/>
    <w:rsid w:val="00980293"/>
    <w:rsid w:val="00983181"/>
    <w:rsid w:val="00990459"/>
    <w:rsid w:val="009906DA"/>
    <w:rsid w:val="00990933"/>
    <w:rsid w:val="00990B16"/>
    <w:rsid w:val="00992C84"/>
    <w:rsid w:val="009946D0"/>
    <w:rsid w:val="009963E7"/>
    <w:rsid w:val="009A3F97"/>
    <w:rsid w:val="009A4C9A"/>
    <w:rsid w:val="009B5D9E"/>
    <w:rsid w:val="009B7136"/>
    <w:rsid w:val="009B7BEF"/>
    <w:rsid w:val="009C05E1"/>
    <w:rsid w:val="009C2BC8"/>
    <w:rsid w:val="009C7FD1"/>
    <w:rsid w:val="009D058B"/>
    <w:rsid w:val="009D172C"/>
    <w:rsid w:val="009D237E"/>
    <w:rsid w:val="009D55AE"/>
    <w:rsid w:val="009D6B1C"/>
    <w:rsid w:val="009D74CD"/>
    <w:rsid w:val="009E086D"/>
    <w:rsid w:val="009E09C1"/>
    <w:rsid w:val="009E1C3C"/>
    <w:rsid w:val="009E52CD"/>
    <w:rsid w:val="009F0643"/>
    <w:rsid w:val="009F0934"/>
    <w:rsid w:val="009F4A70"/>
    <w:rsid w:val="009F7DFF"/>
    <w:rsid w:val="00A030E2"/>
    <w:rsid w:val="00A16A19"/>
    <w:rsid w:val="00A20580"/>
    <w:rsid w:val="00A2181C"/>
    <w:rsid w:val="00A33A33"/>
    <w:rsid w:val="00A370E1"/>
    <w:rsid w:val="00A42308"/>
    <w:rsid w:val="00A56477"/>
    <w:rsid w:val="00A57897"/>
    <w:rsid w:val="00A64820"/>
    <w:rsid w:val="00A652EE"/>
    <w:rsid w:val="00A6625B"/>
    <w:rsid w:val="00A66FC8"/>
    <w:rsid w:val="00A80470"/>
    <w:rsid w:val="00A85E9D"/>
    <w:rsid w:val="00A8618B"/>
    <w:rsid w:val="00A900A9"/>
    <w:rsid w:val="00A92632"/>
    <w:rsid w:val="00A927A2"/>
    <w:rsid w:val="00A957D7"/>
    <w:rsid w:val="00A95990"/>
    <w:rsid w:val="00AA366B"/>
    <w:rsid w:val="00AA6799"/>
    <w:rsid w:val="00AA6B25"/>
    <w:rsid w:val="00AB1344"/>
    <w:rsid w:val="00AB720A"/>
    <w:rsid w:val="00AB7958"/>
    <w:rsid w:val="00AC051C"/>
    <w:rsid w:val="00AC0CD0"/>
    <w:rsid w:val="00AC5AAD"/>
    <w:rsid w:val="00AD392B"/>
    <w:rsid w:val="00AD58E4"/>
    <w:rsid w:val="00AD7651"/>
    <w:rsid w:val="00AE45C2"/>
    <w:rsid w:val="00AE5B48"/>
    <w:rsid w:val="00AE7566"/>
    <w:rsid w:val="00AE779A"/>
    <w:rsid w:val="00AF0EBB"/>
    <w:rsid w:val="00AF29CD"/>
    <w:rsid w:val="00AF3FD8"/>
    <w:rsid w:val="00AF7CAE"/>
    <w:rsid w:val="00B12CC8"/>
    <w:rsid w:val="00B24A9E"/>
    <w:rsid w:val="00B35F21"/>
    <w:rsid w:val="00B40CFF"/>
    <w:rsid w:val="00B45A03"/>
    <w:rsid w:val="00B468BC"/>
    <w:rsid w:val="00B5170A"/>
    <w:rsid w:val="00B52A5E"/>
    <w:rsid w:val="00B52D5D"/>
    <w:rsid w:val="00B5373F"/>
    <w:rsid w:val="00B6751F"/>
    <w:rsid w:val="00B70AFE"/>
    <w:rsid w:val="00B70CC1"/>
    <w:rsid w:val="00B726E7"/>
    <w:rsid w:val="00B74B89"/>
    <w:rsid w:val="00B779FA"/>
    <w:rsid w:val="00B842BE"/>
    <w:rsid w:val="00B872CE"/>
    <w:rsid w:val="00B92488"/>
    <w:rsid w:val="00B97E1D"/>
    <w:rsid w:val="00BA1126"/>
    <w:rsid w:val="00BA5C35"/>
    <w:rsid w:val="00BB0061"/>
    <w:rsid w:val="00BB14CC"/>
    <w:rsid w:val="00BB62D3"/>
    <w:rsid w:val="00BB65CD"/>
    <w:rsid w:val="00BC017E"/>
    <w:rsid w:val="00BC12BC"/>
    <w:rsid w:val="00BC1D1F"/>
    <w:rsid w:val="00BC53D2"/>
    <w:rsid w:val="00BC621B"/>
    <w:rsid w:val="00BC68E3"/>
    <w:rsid w:val="00BC6CF8"/>
    <w:rsid w:val="00BD0921"/>
    <w:rsid w:val="00BD1243"/>
    <w:rsid w:val="00BD12F0"/>
    <w:rsid w:val="00BD4E1C"/>
    <w:rsid w:val="00BD53E2"/>
    <w:rsid w:val="00BE1935"/>
    <w:rsid w:val="00BE2ADB"/>
    <w:rsid w:val="00BE43C7"/>
    <w:rsid w:val="00BE440F"/>
    <w:rsid w:val="00BE468F"/>
    <w:rsid w:val="00BF2709"/>
    <w:rsid w:val="00C07486"/>
    <w:rsid w:val="00C163C3"/>
    <w:rsid w:val="00C25F24"/>
    <w:rsid w:val="00C32FD6"/>
    <w:rsid w:val="00C45526"/>
    <w:rsid w:val="00C459ED"/>
    <w:rsid w:val="00C472C3"/>
    <w:rsid w:val="00C523C6"/>
    <w:rsid w:val="00C75817"/>
    <w:rsid w:val="00C762C0"/>
    <w:rsid w:val="00C83A16"/>
    <w:rsid w:val="00C83BE4"/>
    <w:rsid w:val="00C84433"/>
    <w:rsid w:val="00C95F50"/>
    <w:rsid w:val="00C963C4"/>
    <w:rsid w:val="00CA562B"/>
    <w:rsid w:val="00CA7F87"/>
    <w:rsid w:val="00CB0A17"/>
    <w:rsid w:val="00CB0CE1"/>
    <w:rsid w:val="00CB52E0"/>
    <w:rsid w:val="00CB7546"/>
    <w:rsid w:val="00CC1678"/>
    <w:rsid w:val="00CC1CF2"/>
    <w:rsid w:val="00CC21C9"/>
    <w:rsid w:val="00CD07AA"/>
    <w:rsid w:val="00CD4477"/>
    <w:rsid w:val="00CE0461"/>
    <w:rsid w:val="00CE7718"/>
    <w:rsid w:val="00CF1F5F"/>
    <w:rsid w:val="00CF3CA9"/>
    <w:rsid w:val="00CF5A59"/>
    <w:rsid w:val="00CF60CF"/>
    <w:rsid w:val="00D02DEB"/>
    <w:rsid w:val="00D0353B"/>
    <w:rsid w:val="00D1180A"/>
    <w:rsid w:val="00D15DB2"/>
    <w:rsid w:val="00D26B32"/>
    <w:rsid w:val="00D307BB"/>
    <w:rsid w:val="00D4646F"/>
    <w:rsid w:val="00D53CF2"/>
    <w:rsid w:val="00D549AF"/>
    <w:rsid w:val="00D64E3F"/>
    <w:rsid w:val="00D65197"/>
    <w:rsid w:val="00D65921"/>
    <w:rsid w:val="00D7159D"/>
    <w:rsid w:val="00D773AF"/>
    <w:rsid w:val="00D80C8F"/>
    <w:rsid w:val="00DA639D"/>
    <w:rsid w:val="00DA6A5A"/>
    <w:rsid w:val="00DB35DF"/>
    <w:rsid w:val="00DB4C61"/>
    <w:rsid w:val="00DC01D3"/>
    <w:rsid w:val="00DC22FA"/>
    <w:rsid w:val="00DC2CF6"/>
    <w:rsid w:val="00DD0EF7"/>
    <w:rsid w:val="00DD6EA1"/>
    <w:rsid w:val="00DE2692"/>
    <w:rsid w:val="00DE44DC"/>
    <w:rsid w:val="00DE4761"/>
    <w:rsid w:val="00DF131A"/>
    <w:rsid w:val="00DF37CB"/>
    <w:rsid w:val="00E42C2A"/>
    <w:rsid w:val="00E5642F"/>
    <w:rsid w:val="00E5650B"/>
    <w:rsid w:val="00E60D10"/>
    <w:rsid w:val="00E621A5"/>
    <w:rsid w:val="00E63D03"/>
    <w:rsid w:val="00E7139C"/>
    <w:rsid w:val="00E716F8"/>
    <w:rsid w:val="00E74F83"/>
    <w:rsid w:val="00E750E7"/>
    <w:rsid w:val="00E8000F"/>
    <w:rsid w:val="00E82D00"/>
    <w:rsid w:val="00E83412"/>
    <w:rsid w:val="00E908D5"/>
    <w:rsid w:val="00E9092F"/>
    <w:rsid w:val="00E9094C"/>
    <w:rsid w:val="00E91987"/>
    <w:rsid w:val="00E9246C"/>
    <w:rsid w:val="00E932D7"/>
    <w:rsid w:val="00E9562D"/>
    <w:rsid w:val="00E978B6"/>
    <w:rsid w:val="00E97DBB"/>
    <w:rsid w:val="00EA73B1"/>
    <w:rsid w:val="00EB21BA"/>
    <w:rsid w:val="00EB460C"/>
    <w:rsid w:val="00EB7EBA"/>
    <w:rsid w:val="00EC3794"/>
    <w:rsid w:val="00EC5EAD"/>
    <w:rsid w:val="00EC735E"/>
    <w:rsid w:val="00ED0BEF"/>
    <w:rsid w:val="00ED1D49"/>
    <w:rsid w:val="00ED3E86"/>
    <w:rsid w:val="00EE06B5"/>
    <w:rsid w:val="00EE1377"/>
    <w:rsid w:val="00EE5544"/>
    <w:rsid w:val="00EE5E38"/>
    <w:rsid w:val="00EF4466"/>
    <w:rsid w:val="00F0115D"/>
    <w:rsid w:val="00F011BD"/>
    <w:rsid w:val="00F02D3D"/>
    <w:rsid w:val="00F031D1"/>
    <w:rsid w:val="00F04570"/>
    <w:rsid w:val="00F050B0"/>
    <w:rsid w:val="00F06474"/>
    <w:rsid w:val="00F067B0"/>
    <w:rsid w:val="00F1235E"/>
    <w:rsid w:val="00F161C8"/>
    <w:rsid w:val="00F16E6A"/>
    <w:rsid w:val="00F20106"/>
    <w:rsid w:val="00F208F4"/>
    <w:rsid w:val="00F213E7"/>
    <w:rsid w:val="00F2380E"/>
    <w:rsid w:val="00F23BFA"/>
    <w:rsid w:val="00F24B9B"/>
    <w:rsid w:val="00F27ADD"/>
    <w:rsid w:val="00F311D4"/>
    <w:rsid w:val="00F3133C"/>
    <w:rsid w:val="00F346B3"/>
    <w:rsid w:val="00F41A9F"/>
    <w:rsid w:val="00F420DB"/>
    <w:rsid w:val="00F43AF5"/>
    <w:rsid w:val="00F50230"/>
    <w:rsid w:val="00F51029"/>
    <w:rsid w:val="00F51835"/>
    <w:rsid w:val="00F530F6"/>
    <w:rsid w:val="00F55292"/>
    <w:rsid w:val="00F61C99"/>
    <w:rsid w:val="00F67AE2"/>
    <w:rsid w:val="00F77C89"/>
    <w:rsid w:val="00F81D51"/>
    <w:rsid w:val="00F83D03"/>
    <w:rsid w:val="00F871B8"/>
    <w:rsid w:val="00F872AB"/>
    <w:rsid w:val="00F87509"/>
    <w:rsid w:val="00F87E60"/>
    <w:rsid w:val="00F93B83"/>
    <w:rsid w:val="00F94D95"/>
    <w:rsid w:val="00FA2D39"/>
    <w:rsid w:val="00FA5A7D"/>
    <w:rsid w:val="00FB0EA9"/>
    <w:rsid w:val="00FC4173"/>
    <w:rsid w:val="00FC6D9C"/>
    <w:rsid w:val="00FD1F96"/>
    <w:rsid w:val="00FD312E"/>
    <w:rsid w:val="00FD3969"/>
    <w:rsid w:val="00FD3EA2"/>
    <w:rsid w:val="00F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blue">
      <v:fill color="white" on="f"/>
      <v:stroke color="blue"/>
    </o:shapedefaults>
    <o:shapelayout v:ext="edit">
      <o:idmap v:ext="edit" data="1"/>
    </o:shapelayout>
  </w:shapeDefaults>
  <w:decimalSymbol w:val=","/>
  <w:listSeparator w:val=";"/>
  <w14:docId w14:val="61DD64CF"/>
  <w15:docId w15:val="{D8D06563-0CA7-42D7-9DB4-896AEC6A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3C3"/>
    <w:pPr>
      <w:jc w:val="both"/>
    </w:pPr>
    <w:rPr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B13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1208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1208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1208F"/>
  </w:style>
  <w:style w:type="paragraph" w:styleId="Titre">
    <w:name w:val="Title"/>
    <w:basedOn w:val="Normal"/>
    <w:qFormat/>
    <w:rsid w:val="00F16E6A"/>
    <w:pPr>
      <w:pBdr>
        <w:top w:val="single" w:sz="4" w:space="1" w:color="auto"/>
      </w:pBdr>
      <w:jc w:val="center"/>
    </w:pPr>
    <w:rPr>
      <w:b/>
      <w:sz w:val="32"/>
      <w:szCs w:val="20"/>
      <w:lang w:eastAsia="fr-FR"/>
    </w:rPr>
  </w:style>
  <w:style w:type="table" w:styleId="Grilledutableau">
    <w:name w:val="Table Grid"/>
    <w:basedOn w:val="TableauNormal"/>
    <w:rsid w:val="00476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FC417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017C58"/>
    <w:rPr>
      <w:lang w:eastAsia="fr-FR"/>
    </w:rPr>
  </w:style>
  <w:style w:type="paragraph" w:customStyle="1" w:styleId="CodeCar">
    <w:name w:val="Code Car"/>
    <w:basedOn w:val="Normal"/>
    <w:link w:val="CodeCarCar"/>
    <w:rsid w:val="00880945"/>
    <w:pPr>
      <w:ind w:left="567" w:firstLine="708"/>
      <w:jc w:val="left"/>
    </w:pPr>
    <w:rPr>
      <w:rFonts w:ascii="Courier New" w:hAnsi="Courier New" w:cs="Courier New"/>
      <w:noProof/>
      <w:sz w:val="22"/>
      <w:szCs w:val="22"/>
      <w:lang w:eastAsia="fr-FR"/>
    </w:rPr>
  </w:style>
  <w:style w:type="character" w:customStyle="1" w:styleId="CodeCarCar">
    <w:name w:val="Code Car Car"/>
    <w:basedOn w:val="Policepardfaut"/>
    <w:link w:val="CodeCar"/>
    <w:rsid w:val="00880945"/>
    <w:rPr>
      <w:rFonts w:ascii="Courier New" w:hAnsi="Courier New" w:cs="Courier New"/>
      <w:noProof/>
      <w:sz w:val="22"/>
      <w:szCs w:val="22"/>
      <w:lang w:val="fr-CA" w:eastAsia="fr-FR" w:bidi="ar-SA"/>
    </w:rPr>
  </w:style>
  <w:style w:type="paragraph" w:customStyle="1" w:styleId="mthode">
    <w:name w:val="méthode"/>
    <w:basedOn w:val="Corpsdetexte"/>
    <w:rsid w:val="00880945"/>
    <w:pPr>
      <w:numPr>
        <w:numId w:val="1"/>
      </w:numPr>
      <w:jc w:val="left"/>
    </w:pPr>
    <w:rPr>
      <w:rFonts w:ascii="Courier New" w:hAnsi="Courier New"/>
      <w:noProof/>
      <w:color w:val="0000FF"/>
      <w:sz w:val="22"/>
    </w:rPr>
  </w:style>
  <w:style w:type="paragraph" w:styleId="Textebrut">
    <w:name w:val="Plain Text"/>
    <w:basedOn w:val="Normal"/>
    <w:link w:val="TextebrutCar"/>
    <w:rsid w:val="008D3151"/>
    <w:pPr>
      <w:jc w:val="left"/>
    </w:pPr>
    <w:rPr>
      <w:rFonts w:ascii="Courier New" w:hAnsi="Courier New"/>
      <w:szCs w:val="20"/>
      <w:lang w:eastAsia="fr-FR"/>
    </w:rPr>
  </w:style>
  <w:style w:type="paragraph" w:styleId="Notedebasdepage">
    <w:name w:val="footnote text"/>
    <w:basedOn w:val="Normal"/>
    <w:semiHidden/>
    <w:rsid w:val="00916A82"/>
    <w:pPr>
      <w:jc w:val="left"/>
    </w:pPr>
    <w:rPr>
      <w:sz w:val="20"/>
      <w:szCs w:val="20"/>
      <w:lang w:eastAsia="fr-FR"/>
    </w:rPr>
  </w:style>
  <w:style w:type="character" w:styleId="Appelnotedebasdep">
    <w:name w:val="footnote reference"/>
    <w:basedOn w:val="Policepardfaut"/>
    <w:semiHidden/>
    <w:rsid w:val="00916A8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97E1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E137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2232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37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7E20"/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rsid w:val="00C163C3"/>
    <w:rPr>
      <w:rFonts w:ascii="Courier New" w:hAnsi="Courier New"/>
      <w:sz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B13C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cine\Application%20Data\Microsoft\Mod&#232;les\106%20TP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699831CD7F44F88738EF43234B931" ma:contentTypeVersion="6" ma:contentTypeDescription="Crée un document." ma:contentTypeScope="" ma:versionID="0ad48ccb5b9177d88a3282d14afc355c">
  <xsd:schema xmlns:xsd="http://www.w3.org/2001/XMLSchema" xmlns:xs="http://www.w3.org/2001/XMLSchema" xmlns:p="http://schemas.microsoft.com/office/2006/metadata/properties" xmlns:ns2="0d528132-7f28-419e-acc2-31f367a98106" targetNamespace="http://schemas.microsoft.com/office/2006/metadata/properties" ma:root="true" ma:fieldsID="c6c84426dec45e1d1bd89cbebdf60c22" ns2:_="">
    <xsd:import namespace="0d528132-7f28-419e-acc2-31f367a981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28132-7f28-419e-acc2-31f367a98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E0B26B-C515-4394-A3BF-238E840807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1CA17F-4D78-4F4A-ADB2-2E8B07EB8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28132-7f28-419e-acc2-31f367a98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874763-95BE-4DC8-81EF-84EAA060F3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106 TP.dot</Template>
  <TotalTime>4530</TotalTime>
  <Pages>7</Pages>
  <Words>1600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</vt:lpstr>
    </vt:vector>
  </TitlesOfParts>
  <Company>Collège Édouard-Montpetit</Company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</dc:title>
  <dc:subject/>
  <dc:creator>Béliveau/Comte/Desmeules</dc:creator>
  <cp:keywords/>
  <dc:description/>
  <cp:lastModifiedBy>DesMeules Stéphane</cp:lastModifiedBy>
  <cp:revision>37</cp:revision>
  <cp:lastPrinted>2008-02-14T01:38:00Z</cp:lastPrinted>
  <dcterms:created xsi:type="dcterms:W3CDTF">2021-03-24T13:53:00Z</dcterms:created>
  <dcterms:modified xsi:type="dcterms:W3CDTF">2021-05-03T14:12:00Z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0x0101002E0699831CD7F44F88738EF43234B931</vt:lpwstr>
  </property>
</Properties>
</file>